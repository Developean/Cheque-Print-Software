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96670098"/>
        <w:docPartObj>
          <w:docPartGallery w:val="Cover Pages"/>
          <w:docPartUnique/>
        </w:docPartObj>
      </w:sdtPr>
      <w:sdtEndPr/>
      <w:sdtContent>
        <w:p w14:paraId="5F490493" w14:textId="77777777" w:rsidR="00D444EE" w:rsidRDefault="00DF7A2E">
          <w:r>
            <w:rPr>
              <w:noProof/>
              <w:lang w:val="en-IN" w:eastAsia="en-IN" w:bidi="gu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C38D118" wp14:editId="4ABA38E5">
                    <wp:simplePos x="0" y="0"/>
                    <wp:positionH relativeFrom="colum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144000"/>
                    <wp:effectExtent l="0" t="0" r="0" b="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7960" cy="914400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Rectangle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Text Box 1"/>
                            <wps:cNvSpPr txBox="1"/>
                            <wps:spPr>
                              <a:xfrm>
                                <a:off x="323850" y="4057650"/>
                                <a:ext cx="591206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E8DF07" w14:textId="77777777" w:rsidR="00D444EE" w:rsidRPr="00C11796" w:rsidRDefault="00C11796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C11796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Welcome to mCheque Print</w:t>
                                  </w:r>
                                </w:p>
                                <w:p w14:paraId="11C0FCA4" w14:textId="77777777" w:rsidR="00D444EE" w:rsidRPr="00C11796" w:rsidRDefault="00D444EE">
                                  <w:pPr>
                                    <w:rPr>
                                      <w:rFonts w:ascii="Segoe UI Light" w:hAnsi="Segoe UI Light" w:cs="Segoe UI Light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Text Box 2"/>
                            <wps:cNvSpPr txBox="1"/>
                            <wps:spPr>
                              <a:xfrm>
                                <a:off x="323850" y="4933950"/>
                                <a:ext cx="591185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6772B8" w14:textId="31658AF9" w:rsidR="00D444EE" w:rsidRDefault="0046547A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</w:t>
                                  </w:r>
                                  <w:bookmarkStart w:id="0" w:name="_GoBack"/>
                                  <w:bookmarkEnd w:id="0"/>
                                  <w:r w:rsidR="00DF7A2E"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 xml:space="preserve"> tips</w:t>
                                  </w:r>
                                  <w:r w:rsidR="00C11796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 xml:space="preserve"> for a simpler way to print setup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w14:anchorId="1C38D118" id="Group 3" o:spid="_x0000_s1026" style="position:absolute;margin-left:0;margin-top:0;width:514.8pt;height:10in;z-index:251662336;mso-width-percent:1100;mso-height-percent:1100;mso-position-horizontal:center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">
                    <v:rect id="Rectangle 388" o:spid="_x0000_s1027" style="position:absolute;width:65379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1gcEA&#10;AADcAAAADwAAAGRycy9kb3ducmV2LnhtbERPy4rCMBTdC/MP4Q6403QUpVajiOAoDCI+PuDaXNsw&#10;zU1pMrX+vVkMuDyc92LV2Uq01HjjWMHXMAFBnDttuFBwvWwHKQgfkDVWjknBkzyslh+9BWbaPfhE&#10;7TkUIoawz1BBGUKdSenzkiz6oauJI3d3jcUQYVNI3eAjhttKjpJkKi0ajg0l1rQpKf89/1kF+5tZ&#10;mx3Ovou2ds4fR7Pp5OegVP+zW89BBOrCW/zv3msF4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WNYHBAAAA3AAAAA8AAAAAAAAAAAAAAAAAmAIAAGRycy9kb3du&#10;cmV2LnhtbFBLBQYAAAAABAAEAPUAAACGAw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8" type="#_x0000_t202" style="position:absolute;left:3238;top:40576;width:59121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  <v:textbox>
                        <w:txbxContent>
                          <w:p w14:paraId="45E8DF07" w14:textId="77777777" w:rsidR="00D444EE" w:rsidRPr="00C11796" w:rsidRDefault="00C11796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C11796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t>Welcome to mCheque Print</w:t>
                            </w:r>
                          </w:p>
                          <w:p w14:paraId="11C0FCA4" w14:textId="77777777" w:rsidR="00D444EE" w:rsidRPr="00C11796" w:rsidRDefault="00D444EE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v:shape id="Text Box 2" o:spid="_x0000_s1029" type="#_x0000_t202" style="position:absolute;left:3238;top:49339;width:59119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<v:textbox>
                        <w:txbxContent>
                          <w:p w14:paraId="716772B8" w14:textId="31658AF9" w:rsidR="00D444EE" w:rsidRDefault="0046547A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52"/>
                                <w:szCs w:val="52"/>
                              </w:rPr>
                              <w:t>2</w:t>
                            </w:r>
                            <w:bookmarkStart w:id="1" w:name="_GoBack"/>
                            <w:bookmarkEnd w:id="1"/>
                            <w:r w:rsidR="00DF7A2E"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tips</w:t>
                            </w:r>
                            <w:r w:rsidR="00C11796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for a simpler way to print setup</w:t>
                            </w:r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</w:p>
        <w:p w14:paraId="0F41710B" w14:textId="77777777" w:rsidR="00D444EE" w:rsidRDefault="00D444EE"/>
        <w:p w14:paraId="5C9A6D37" w14:textId="77777777" w:rsidR="00D444EE" w:rsidRDefault="00D444EE"/>
        <w:p w14:paraId="2B5CB5FE" w14:textId="77777777" w:rsidR="00D444EE" w:rsidRDefault="00D444EE"/>
        <w:p w14:paraId="1EBE910A" w14:textId="77777777" w:rsidR="00D444EE" w:rsidRDefault="00DF7A2E">
          <w:pPr>
            <w:spacing w:after="70"/>
          </w:pPr>
          <w:r>
            <w:br w:type="page"/>
          </w:r>
        </w:p>
      </w:sdtContent>
    </w:sdt>
    <w:p w14:paraId="0FCEF637" w14:textId="77777777" w:rsidR="00D444EE" w:rsidRDefault="00C11796">
      <w:pPr>
        <w:pStyle w:val="Heading1"/>
        <w:numPr>
          <w:ilvl w:val="0"/>
          <w:numId w:val="2"/>
        </w:numPr>
        <w:ind w:left="630"/>
      </w:pPr>
      <w:r>
        <w:lastRenderedPageBreak/>
        <w:t>Open printer setup menu</w:t>
      </w:r>
    </w:p>
    <w:p w14:paraId="11C85DB2" w14:textId="77777777" w:rsidR="00D444EE" w:rsidRDefault="00C11796">
      <w:pPr>
        <w:pStyle w:val="Instructions"/>
        <w:ind w:left="720"/>
        <w:rPr>
          <w:rStyle w:val="Hyperlink"/>
        </w:rPr>
      </w:pPr>
      <w:bookmarkStart w:id="2" w:name="_Live_layout_and"/>
      <w:bookmarkStart w:id="3" w:name="_Simple_Markup"/>
      <w:bookmarkEnd w:id="2"/>
      <w:bookmarkEnd w:id="3"/>
      <w:r>
        <w:t>By click on print setup menu user can open print setup dialog which is shown like this.</w:t>
      </w:r>
    </w:p>
    <w:p w14:paraId="4EBF349A" w14:textId="77777777" w:rsidR="00D444EE" w:rsidRDefault="00C11796">
      <w:pPr>
        <w:pStyle w:val="Instructions"/>
        <w:ind w:left="720"/>
      </w:pPr>
      <w:r>
        <w:rPr>
          <w:noProof/>
          <w:lang w:val="en-IN" w:eastAsia="en-IN" w:bidi="gu-IN"/>
        </w:rPr>
        <w:drawing>
          <wp:inline distT="0" distB="0" distL="0" distR="0" wp14:anchorId="6525855A" wp14:editId="7CA9DBAC">
            <wp:extent cx="5943600" cy="2809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" b="12394"/>
                    <a:stretch/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1E7F7" w14:textId="77777777" w:rsidR="00C11796" w:rsidRDefault="00C11796">
      <w:pPr>
        <w:pStyle w:val="Instructions"/>
        <w:ind w:left="720"/>
      </w:pPr>
      <w:r>
        <w:t>In this dialog user can setup printer name and its print position.</w:t>
      </w:r>
    </w:p>
    <w:p w14:paraId="193CB76A" w14:textId="77777777" w:rsidR="00D444EE" w:rsidRDefault="00C11796">
      <w:pPr>
        <w:pStyle w:val="Instructions"/>
        <w:ind w:left="720"/>
      </w:pPr>
      <w:r>
        <w:t>Steps:</w:t>
      </w:r>
    </w:p>
    <w:p w14:paraId="49551854" w14:textId="77777777" w:rsidR="00C11796" w:rsidRDefault="00C11796" w:rsidP="00C11796">
      <w:pPr>
        <w:pStyle w:val="Instructions"/>
        <w:numPr>
          <w:ilvl w:val="0"/>
          <w:numId w:val="3"/>
        </w:numPr>
      </w:pPr>
      <w:r>
        <w:t>E</w:t>
      </w:r>
      <w:r w:rsidRPr="00C11796">
        <w:t>nter printer name</w:t>
      </w:r>
      <w:r>
        <w:t>.</w:t>
      </w:r>
    </w:p>
    <w:p w14:paraId="6093188B" w14:textId="77777777" w:rsidR="00C11796" w:rsidRDefault="00C11796" w:rsidP="00C11796">
      <w:pPr>
        <w:pStyle w:val="Instructions"/>
        <w:numPr>
          <w:ilvl w:val="0"/>
          <w:numId w:val="3"/>
        </w:numPr>
      </w:pPr>
      <w:r w:rsidRPr="00C11796">
        <w:t>Enter printing type</w:t>
      </w:r>
      <w:r>
        <w:t>.</w:t>
      </w:r>
    </w:p>
    <w:p w14:paraId="06217806" w14:textId="77777777" w:rsidR="00C11796" w:rsidRDefault="00C11796" w:rsidP="00C11796">
      <w:pPr>
        <w:pStyle w:val="Instructions"/>
        <w:numPr>
          <w:ilvl w:val="1"/>
          <w:numId w:val="3"/>
        </w:numPr>
      </w:pPr>
      <w:r w:rsidRPr="00C11796">
        <w:t>If you want to print left to right as per cheque writing. Select Left To Right.</w:t>
      </w:r>
    </w:p>
    <w:p w14:paraId="4D062465" w14:textId="77777777" w:rsidR="00C11796" w:rsidRDefault="00C11796" w:rsidP="00C11796">
      <w:pPr>
        <w:pStyle w:val="Instructions"/>
        <w:numPr>
          <w:ilvl w:val="1"/>
          <w:numId w:val="3"/>
        </w:numPr>
      </w:pPr>
      <w:r w:rsidRPr="00C11796">
        <w:t>If you want to print Right to left as per cheque writing. Select Right to Left.</w:t>
      </w:r>
    </w:p>
    <w:p w14:paraId="2A0FFA6B" w14:textId="230C11E5" w:rsidR="00785146" w:rsidRDefault="00A30298" w:rsidP="00A30298">
      <w:pPr>
        <w:pStyle w:val="Instructions"/>
        <w:numPr>
          <w:ilvl w:val="0"/>
          <w:numId w:val="3"/>
        </w:numPr>
      </w:pPr>
      <w:r w:rsidRPr="00A30298">
        <w:t>Set Margins (All parameters are in millimeter)</w:t>
      </w:r>
      <w:r>
        <w:t>.</w:t>
      </w:r>
    </w:p>
    <w:p w14:paraId="6E4F3002" w14:textId="47272499" w:rsidR="00A30298" w:rsidRPr="00A30298" w:rsidRDefault="00A30298" w:rsidP="00A30298">
      <w:pPr>
        <w:pStyle w:val="ListParagraph"/>
        <w:numPr>
          <w:ilvl w:val="1"/>
          <w:numId w:val="3"/>
        </w:numPr>
        <w:rPr>
          <w:rFonts w:eastAsiaTheme="minorEastAsia"/>
          <w:color w:val="595959" w:themeColor="text1" w:themeTint="A6"/>
          <w:kern w:val="0"/>
          <w14:ligatures w14:val="none"/>
        </w:rPr>
      </w:pPr>
      <w:r>
        <w:rPr>
          <w:rFonts w:eastAsiaTheme="minorEastAsia"/>
          <w:color w:val="595959" w:themeColor="text1" w:themeTint="A6"/>
          <w:kern w:val="0"/>
          <w14:ligatures w14:val="none"/>
        </w:rPr>
        <w:t xml:space="preserve">LEFT </w:t>
      </w:r>
      <w:r w:rsidRPr="00A30298">
        <w:rPr>
          <w:rFonts w:eastAsiaTheme="minorEastAsia"/>
          <w:color w:val="595959" w:themeColor="text1" w:themeTint="A6"/>
          <w:kern w:val="0"/>
          <w14:ligatures w14:val="none"/>
        </w:rPr>
        <w:t xml:space="preserve">means if you want to move margin from left to right of cheque. </w:t>
      </w:r>
    </w:p>
    <w:p w14:paraId="47DDCCF1" w14:textId="2565AA47" w:rsidR="00A30298" w:rsidRDefault="006C41A0" w:rsidP="006C41A0">
      <w:pPr>
        <w:pStyle w:val="Instructions"/>
        <w:numPr>
          <w:ilvl w:val="1"/>
          <w:numId w:val="3"/>
        </w:numPr>
      </w:pPr>
      <w:r>
        <w:t>TOP</w:t>
      </w:r>
      <w:r w:rsidRPr="006C41A0">
        <w:t xml:space="preserve"> means if you want to move margin from top to bottom of cheque.</w:t>
      </w:r>
    </w:p>
    <w:p w14:paraId="48423CEF" w14:textId="3FDB4264" w:rsidR="006C41A0" w:rsidRDefault="00795DCC" w:rsidP="00795DCC">
      <w:pPr>
        <w:pStyle w:val="Instructions"/>
        <w:numPr>
          <w:ilvl w:val="1"/>
          <w:numId w:val="3"/>
        </w:numPr>
      </w:pPr>
      <w:r>
        <w:t>TOP</w:t>
      </w:r>
      <w:r w:rsidRPr="00795DCC">
        <w:t xml:space="preserve"> means if you want to move margin from top to bottom of cheque.</w:t>
      </w:r>
    </w:p>
    <w:p w14:paraId="598EBA36" w14:textId="4A7E688B" w:rsidR="00795DCC" w:rsidRDefault="00864286" w:rsidP="00864286">
      <w:pPr>
        <w:pStyle w:val="Instructions"/>
        <w:numPr>
          <w:ilvl w:val="1"/>
          <w:numId w:val="3"/>
        </w:numPr>
      </w:pPr>
      <w:r>
        <w:t>BOTTOM</w:t>
      </w:r>
      <w:r w:rsidRPr="00864286">
        <w:t xml:space="preserve"> means if you want to move margin from bottom to top of cheque.</w:t>
      </w:r>
    </w:p>
    <w:p w14:paraId="3C1DF586" w14:textId="4215D0D9" w:rsidR="00220465" w:rsidRDefault="006E2B06" w:rsidP="006E2B06">
      <w:pPr>
        <w:pStyle w:val="Instructions"/>
        <w:numPr>
          <w:ilvl w:val="0"/>
          <w:numId w:val="3"/>
        </w:numPr>
      </w:pPr>
      <w:r w:rsidRPr="006E2B06">
        <w:t>Check “Set as Default Printer” if you want to print regularly from this printer.</w:t>
      </w:r>
    </w:p>
    <w:p w14:paraId="59F9ED2C" w14:textId="0F2B4B39" w:rsidR="006E2B06" w:rsidRDefault="003C2932" w:rsidP="003C2932">
      <w:pPr>
        <w:pStyle w:val="Instructions"/>
        <w:numPr>
          <w:ilvl w:val="0"/>
          <w:numId w:val="3"/>
        </w:numPr>
      </w:pPr>
      <w:r w:rsidRPr="003C2932">
        <w:t>Check “Set as Center Feeding” if your printer if print from center.</w:t>
      </w:r>
    </w:p>
    <w:p w14:paraId="52BB0B30" w14:textId="569686E0" w:rsidR="00913E49" w:rsidRDefault="00913E49" w:rsidP="00913E49">
      <w:pPr>
        <w:pStyle w:val="Heading1"/>
        <w:numPr>
          <w:ilvl w:val="0"/>
          <w:numId w:val="2"/>
        </w:numPr>
        <w:ind w:left="630"/>
      </w:pPr>
      <w:r>
        <w:lastRenderedPageBreak/>
        <w:t>Other printer setup</w:t>
      </w:r>
    </w:p>
    <w:p w14:paraId="7783928B" w14:textId="2773A522" w:rsidR="00913E49" w:rsidRDefault="00913E49" w:rsidP="00913E49">
      <w:pPr>
        <w:pStyle w:val="Instructions"/>
        <w:ind w:left="720"/>
      </w:pPr>
      <w:r w:rsidRPr="00913E49">
        <w:t>Some Printer (Like Multi Function Inkjet Printers) cannot direct support small cheque size. So you need to enter cheque size in it</w:t>
      </w:r>
      <w:r>
        <w:t>.</w:t>
      </w:r>
    </w:p>
    <w:p w14:paraId="5AE1E74F" w14:textId="62397A7C" w:rsidR="00913E49" w:rsidRPr="005F10A4" w:rsidRDefault="005F10A4" w:rsidP="005F10A4">
      <w:pPr>
        <w:pStyle w:val="Instructions"/>
        <w:numPr>
          <w:ilvl w:val="0"/>
          <w:numId w:val="4"/>
        </w:numPr>
        <w:rPr>
          <w:rStyle w:val="Hyperlink"/>
          <w:color w:val="404040" w:themeColor="text1" w:themeTint="BF"/>
          <w:u w:val="none"/>
        </w:rPr>
      </w:pPr>
      <w:r w:rsidRPr="005F10A4">
        <w:rPr>
          <w:rStyle w:val="Hyperlink"/>
          <w:color w:val="404040" w:themeColor="text1" w:themeTint="BF"/>
          <w:u w:val="none"/>
        </w:rPr>
        <w:t>For Windows XP Users</w:t>
      </w:r>
    </w:p>
    <w:p w14:paraId="4158328E" w14:textId="01180324" w:rsidR="00B450D7" w:rsidRDefault="00B450D7" w:rsidP="00B450D7">
      <w:pPr>
        <w:pStyle w:val="Instructions"/>
        <w:numPr>
          <w:ilvl w:val="0"/>
          <w:numId w:val="5"/>
        </w:numPr>
      </w:pPr>
      <w:r>
        <w:t>Click start &gt;&gt; Control Panel</w:t>
      </w:r>
    </w:p>
    <w:p w14:paraId="6F984953" w14:textId="346D47FE" w:rsidR="00B450D7" w:rsidRDefault="00B450D7" w:rsidP="00B450D7">
      <w:pPr>
        <w:pStyle w:val="Instructions"/>
        <w:numPr>
          <w:ilvl w:val="0"/>
          <w:numId w:val="5"/>
        </w:numPr>
      </w:pPr>
      <w:r>
        <w:t>Then go to “Printers and Faxes”</w:t>
      </w:r>
    </w:p>
    <w:p w14:paraId="4041E9E4" w14:textId="49A83678" w:rsidR="00B450D7" w:rsidRDefault="00B450D7" w:rsidP="00B450D7">
      <w:pPr>
        <w:pStyle w:val="Instructions"/>
        <w:numPr>
          <w:ilvl w:val="0"/>
          <w:numId w:val="5"/>
        </w:numPr>
      </w:pPr>
      <w:r>
        <w:t>Then Select your printer</w:t>
      </w:r>
    </w:p>
    <w:p w14:paraId="3BB6A9AB" w14:textId="37F20D1E" w:rsidR="00B450D7" w:rsidRDefault="00B450D7" w:rsidP="00B450D7">
      <w:pPr>
        <w:pStyle w:val="Instructions"/>
        <w:numPr>
          <w:ilvl w:val="0"/>
          <w:numId w:val="5"/>
        </w:numPr>
      </w:pPr>
      <w:r>
        <w:t>Then “ALT+F” or open FILE Menu</w:t>
      </w:r>
    </w:p>
    <w:p w14:paraId="42069457" w14:textId="424445AD" w:rsidR="00785146" w:rsidRDefault="00B450D7" w:rsidP="00B450D7">
      <w:pPr>
        <w:pStyle w:val="Instructions"/>
        <w:numPr>
          <w:ilvl w:val="0"/>
          <w:numId w:val="5"/>
        </w:numPr>
      </w:pPr>
      <w:r>
        <w:t>Then Select “Server Properties”</w:t>
      </w:r>
    </w:p>
    <w:p w14:paraId="38A64EE2" w14:textId="0E22DC82" w:rsidR="00240558" w:rsidRDefault="00240558" w:rsidP="00DB236C">
      <w:pPr>
        <w:pStyle w:val="Instructions"/>
        <w:ind w:left="720"/>
      </w:pPr>
      <w:r w:rsidRPr="00240558">
        <w:t>Then You can Find Below Mentioned Window</w:t>
      </w:r>
      <w:r>
        <w:t>.</w:t>
      </w:r>
    </w:p>
    <w:p w14:paraId="7FAF0297" w14:textId="63D51C4E" w:rsidR="00C11796" w:rsidRDefault="00DB236C">
      <w:pPr>
        <w:pStyle w:val="Instructions"/>
        <w:ind w:left="720"/>
      </w:pPr>
      <w:r>
        <w:rPr>
          <w:noProof/>
          <w:lang w:val="en-IN" w:eastAsia="en-IN" w:bidi="gu-IN"/>
        </w:rPr>
        <w:drawing>
          <wp:inline distT="0" distB="0" distL="0" distR="0" wp14:anchorId="01ABD32D" wp14:editId="3B8667D1">
            <wp:extent cx="3961799" cy="44767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3443" cy="447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DCBD" w14:textId="77777777" w:rsidR="00FE1DF4" w:rsidRDefault="00FE1DF4">
      <w:r>
        <w:br w:type="page"/>
      </w:r>
    </w:p>
    <w:p w14:paraId="57343D3C" w14:textId="2C86DAEF" w:rsidR="00FE1DF4" w:rsidRDefault="00FE1DF4" w:rsidP="00FE1DF4">
      <w:pPr>
        <w:pStyle w:val="Instructions"/>
        <w:numPr>
          <w:ilvl w:val="0"/>
          <w:numId w:val="6"/>
        </w:numPr>
      </w:pPr>
      <w:r>
        <w:lastRenderedPageBreak/>
        <w:t>Then Check on “Create a new Form”</w:t>
      </w:r>
    </w:p>
    <w:p w14:paraId="0A1E07FC" w14:textId="64FC594B" w:rsidR="00FE1DF4" w:rsidRDefault="00FE1DF4" w:rsidP="00FE1DF4">
      <w:pPr>
        <w:pStyle w:val="Instructions"/>
        <w:numPr>
          <w:ilvl w:val="0"/>
          <w:numId w:val="6"/>
        </w:numPr>
      </w:pPr>
      <w:r>
        <w:t>Enter Form Name as per you remember , Like “Cheque”</w:t>
      </w:r>
    </w:p>
    <w:p w14:paraId="3D24F237" w14:textId="36AB4B07" w:rsidR="00FE1DF4" w:rsidRDefault="00FE1DF4" w:rsidP="00FE1DF4">
      <w:pPr>
        <w:pStyle w:val="Instructions"/>
        <w:numPr>
          <w:ilvl w:val="0"/>
          <w:numId w:val="6"/>
        </w:numPr>
      </w:pPr>
      <w:r>
        <w:t>In Units Check Metric</w:t>
      </w:r>
    </w:p>
    <w:p w14:paraId="4D6CED24" w14:textId="7C758A24" w:rsidR="00FE1DF4" w:rsidRDefault="00FE1DF4" w:rsidP="00FE1DF4">
      <w:pPr>
        <w:pStyle w:val="Instructions"/>
        <w:numPr>
          <w:ilvl w:val="0"/>
          <w:numId w:val="6"/>
        </w:numPr>
      </w:pPr>
      <w:r>
        <w:t>In Paper size Width :- 9.30 Cm and Height 20.50 Cm</w:t>
      </w:r>
    </w:p>
    <w:p w14:paraId="78035B21" w14:textId="1EEFE5DF" w:rsidR="00D444EE" w:rsidRDefault="00FE1DF4" w:rsidP="00FE1DF4">
      <w:pPr>
        <w:pStyle w:val="Instructions"/>
        <w:numPr>
          <w:ilvl w:val="0"/>
          <w:numId w:val="6"/>
        </w:numPr>
      </w:pPr>
      <w:r>
        <w:t>Then Click on OK Button</w:t>
      </w:r>
    </w:p>
    <w:p w14:paraId="688EA308" w14:textId="3FC4F364" w:rsidR="00EF7021" w:rsidRDefault="00EF7021" w:rsidP="00EF7021">
      <w:pPr>
        <w:pStyle w:val="Instructions"/>
        <w:numPr>
          <w:ilvl w:val="0"/>
          <w:numId w:val="6"/>
        </w:numPr>
      </w:pPr>
      <w:r w:rsidRPr="00EF7021">
        <w:t>Then again select printer and right click and select properties then re enter cheque size details again if required.</w:t>
      </w:r>
    </w:p>
    <w:p w14:paraId="2884A755" w14:textId="4ABECF8F" w:rsidR="00B8750E" w:rsidRPr="005F10A4" w:rsidRDefault="00B8750E" w:rsidP="00B8750E">
      <w:pPr>
        <w:pStyle w:val="Instructions"/>
        <w:numPr>
          <w:ilvl w:val="0"/>
          <w:numId w:val="4"/>
        </w:numPr>
        <w:rPr>
          <w:rStyle w:val="Hyperlink"/>
          <w:color w:val="404040" w:themeColor="text1" w:themeTint="BF"/>
          <w:u w:val="none"/>
        </w:rPr>
      </w:pPr>
      <w:r>
        <w:rPr>
          <w:rStyle w:val="Hyperlink"/>
          <w:color w:val="404040" w:themeColor="text1" w:themeTint="BF"/>
          <w:u w:val="none"/>
        </w:rPr>
        <w:t>For Windows 7</w:t>
      </w:r>
      <w:r w:rsidR="002130BE">
        <w:rPr>
          <w:rStyle w:val="Hyperlink"/>
          <w:color w:val="404040" w:themeColor="text1" w:themeTint="BF"/>
          <w:u w:val="none"/>
        </w:rPr>
        <w:t>/8</w:t>
      </w:r>
      <w:r w:rsidR="004D2017">
        <w:rPr>
          <w:rStyle w:val="Hyperlink"/>
          <w:color w:val="404040" w:themeColor="text1" w:themeTint="BF"/>
          <w:u w:val="none"/>
        </w:rPr>
        <w:t>/10</w:t>
      </w:r>
      <w:r w:rsidRPr="005F10A4">
        <w:rPr>
          <w:rStyle w:val="Hyperlink"/>
          <w:color w:val="404040" w:themeColor="text1" w:themeTint="BF"/>
          <w:u w:val="none"/>
        </w:rPr>
        <w:t xml:space="preserve"> Users</w:t>
      </w:r>
    </w:p>
    <w:p w14:paraId="1872576F" w14:textId="77777777" w:rsidR="00FF5727" w:rsidRDefault="00FF5727" w:rsidP="00FF5727">
      <w:pPr>
        <w:pStyle w:val="Instructions"/>
        <w:numPr>
          <w:ilvl w:val="0"/>
          <w:numId w:val="8"/>
        </w:numPr>
      </w:pPr>
      <w:r>
        <w:t>Click on Start &gt;&gt; Device and Printer</w:t>
      </w:r>
    </w:p>
    <w:p w14:paraId="01A7E83A" w14:textId="77777777" w:rsidR="00FF5727" w:rsidRDefault="00FF5727" w:rsidP="00FF5727">
      <w:pPr>
        <w:pStyle w:val="Instructions"/>
        <w:numPr>
          <w:ilvl w:val="0"/>
          <w:numId w:val="8"/>
        </w:numPr>
      </w:pPr>
      <w:r>
        <w:t>Select your printer using Single Click</w:t>
      </w:r>
    </w:p>
    <w:p w14:paraId="6BC2BAC9" w14:textId="2184B1A5" w:rsidR="00B8750E" w:rsidRDefault="00FF5727" w:rsidP="00FF5727">
      <w:pPr>
        <w:pStyle w:val="Instructions"/>
        <w:numPr>
          <w:ilvl w:val="0"/>
          <w:numId w:val="8"/>
        </w:numPr>
      </w:pPr>
      <w:r>
        <w:t>Then Below Address bar you can find option “Print Server Properties”</w:t>
      </w:r>
    </w:p>
    <w:p w14:paraId="152D7D1D" w14:textId="28394009" w:rsidR="004D2017" w:rsidRDefault="004D2017" w:rsidP="004D2017">
      <w:pPr>
        <w:pStyle w:val="Instructions"/>
      </w:pP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5A6AB8" wp14:editId="601BD7DE">
                <wp:simplePos x="0" y="0"/>
                <wp:positionH relativeFrom="column">
                  <wp:posOffset>2409825</wp:posOffset>
                </wp:positionH>
                <wp:positionV relativeFrom="paragraph">
                  <wp:posOffset>703580</wp:posOffset>
                </wp:positionV>
                <wp:extent cx="361950" cy="323850"/>
                <wp:effectExtent l="0" t="38100" r="571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FFE7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89.75pt;margin-top:55.4pt;width:28.5pt;height:25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 w:bidi="gu-IN"/>
        </w:rPr>
        <w:drawing>
          <wp:inline distT="0" distB="0" distL="0" distR="0" wp14:anchorId="3F5A1891" wp14:editId="01B0DAB1">
            <wp:extent cx="5333769" cy="288607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9038" b="48255"/>
                    <a:stretch/>
                  </pic:blipFill>
                  <pic:spPr bwMode="auto">
                    <a:xfrm>
                      <a:off x="0" y="0"/>
                      <a:ext cx="5359817" cy="2900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D6C7F" w14:textId="77777777" w:rsidR="00627A40" w:rsidRDefault="00627A40">
      <w:r>
        <w:br w:type="page"/>
      </w:r>
    </w:p>
    <w:p w14:paraId="58C84610" w14:textId="77777777" w:rsidR="00627A40" w:rsidRDefault="00627A40" w:rsidP="004D2017">
      <w:pPr>
        <w:pStyle w:val="Instructions"/>
      </w:pPr>
    </w:p>
    <w:p w14:paraId="144ACC76" w14:textId="40117BF6" w:rsidR="004D2017" w:rsidRDefault="0077782F" w:rsidP="004D2017">
      <w:pPr>
        <w:pStyle w:val="Instructions"/>
      </w:pPr>
      <w:r w:rsidRPr="0077782F">
        <w:t>Then You can Find Below Mentioned</w:t>
      </w:r>
      <w:r>
        <w:t xml:space="preserve"> Window</w:t>
      </w:r>
    </w:p>
    <w:p w14:paraId="2CBF14B2" w14:textId="3989AF01" w:rsidR="00627A40" w:rsidRDefault="00627A40" w:rsidP="004D2017">
      <w:pPr>
        <w:pStyle w:val="Instructions"/>
      </w:pPr>
      <w:r>
        <w:rPr>
          <w:noProof/>
          <w:lang w:val="en-IN" w:eastAsia="en-IN" w:bidi="gu-IN"/>
        </w:rPr>
        <w:drawing>
          <wp:inline distT="0" distB="0" distL="0" distR="0" wp14:anchorId="720B97FF" wp14:editId="41D2FB49">
            <wp:extent cx="3961799" cy="447675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3443" cy="447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C6DB" w14:textId="77777777" w:rsidR="00085977" w:rsidRDefault="00085977" w:rsidP="00085977">
      <w:pPr>
        <w:pStyle w:val="Default"/>
      </w:pPr>
    </w:p>
    <w:p w14:paraId="0F95AA81" w14:textId="77777777" w:rsidR="00085977" w:rsidRDefault="00085977" w:rsidP="00085977">
      <w:pPr>
        <w:pStyle w:val="Instructions"/>
        <w:numPr>
          <w:ilvl w:val="0"/>
          <w:numId w:val="9"/>
        </w:numPr>
      </w:pPr>
      <w:r>
        <w:t>Then Check on “Create a new Form”</w:t>
      </w:r>
    </w:p>
    <w:p w14:paraId="23C13F68" w14:textId="77777777" w:rsidR="00085977" w:rsidRDefault="00085977" w:rsidP="00085977">
      <w:pPr>
        <w:pStyle w:val="Instructions"/>
        <w:numPr>
          <w:ilvl w:val="0"/>
          <w:numId w:val="9"/>
        </w:numPr>
      </w:pPr>
      <w:r>
        <w:t>Enter Form Name as per you remember , Like “Cheque”</w:t>
      </w:r>
    </w:p>
    <w:p w14:paraId="38485AC1" w14:textId="77777777" w:rsidR="00085977" w:rsidRDefault="00085977" w:rsidP="00085977">
      <w:pPr>
        <w:pStyle w:val="Instructions"/>
        <w:numPr>
          <w:ilvl w:val="0"/>
          <w:numId w:val="9"/>
        </w:numPr>
      </w:pPr>
      <w:r>
        <w:t>In Units Check Metric</w:t>
      </w:r>
    </w:p>
    <w:p w14:paraId="45FA4347" w14:textId="77777777" w:rsidR="00085977" w:rsidRDefault="00085977" w:rsidP="00085977">
      <w:pPr>
        <w:pStyle w:val="Instructions"/>
        <w:numPr>
          <w:ilvl w:val="0"/>
          <w:numId w:val="9"/>
        </w:numPr>
      </w:pPr>
      <w:r>
        <w:t>I</w:t>
      </w:r>
      <w:r>
        <w:t>n Paper size Width :- 9.30 Cm and Height 20.50 Cm</w:t>
      </w:r>
    </w:p>
    <w:p w14:paraId="3F1A029E" w14:textId="77777777" w:rsidR="00085977" w:rsidRDefault="00085977" w:rsidP="00085977">
      <w:pPr>
        <w:pStyle w:val="Instructions"/>
        <w:numPr>
          <w:ilvl w:val="0"/>
          <w:numId w:val="9"/>
        </w:numPr>
      </w:pPr>
      <w:r>
        <w:t>Then Click on OK Button</w:t>
      </w:r>
    </w:p>
    <w:p w14:paraId="05B5C636" w14:textId="63E33ADE" w:rsidR="00085977" w:rsidRDefault="00085977" w:rsidP="00085977">
      <w:pPr>
        <w:pStyle w:val="Instructions"/>
        <w:numPr>
          <w:ilvl w:val="0"/>
          <w:numId w:val="9"/>
        </w:numPr>
      </w:pPr>
      <w:r>
        <w:t>Then again select printer and right click and select properties then re enter cheque size details again if required.</w:t>
      </w:r>
    </w:p>
    <w:sectPr w:rsidR="0008597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BBE9AB" w14:textId="77777777" w:rsidR="00E25299" w:rsidRDefault="00E25299">
      <w:pPr>
        <w:spacing w:after="0" w:line="240" w:lineRule="auto"/>
      </w:pPr>
      <w:r>
        <w:separator/>
      </w:r>
    </w:p>
  </w:endnote>
  <w:endnote w:type="continuationSeparator" w:id="0">
    <w:p w14:paraId="0526C6C3" w14:textId="77777777" w:rsidR="00E25299" w:rsidRDefault="00E25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2F72C" w14:textId="77777777" w:rsidR="00D444EE" w:rsidRDefault="00DF7A2E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8472B9" wp14:editId="5A31DC9A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89B62CE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012F50" w14:textId="77777777" w:rsidR="00E25299" w:rsidRDefault="00E25299">
      <w:pPr>
        <w:spacing w:after="0" w:line="240" w:lineRule="auto"/>
      </w:pPr>
      <w:r>
        <w:separator/>
      </w:r>
    </w:p>
  </w:footnote>
  <w:footnote w:type="continuationSeparator" w:id="0">
    <w:p w14:paraId="7E301064" w14:textId="77777777" w:rsidR="00E25299" w:rsidRDefault="00E25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5B0EFB" w14:textId="77777777" w:rsidR="00D444EE" w:rsidRDefault="00DF7A2E">
    <w:pPr>
      <w:pStyle w:val="Head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F6112C" wp14:editId="33FD7BD5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681FB4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64A4D"/>
    <w:multiLevelType w:val="hybridMultilevel"/>
    <w:tmpl w:val="836C5B1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0D54BD9"/>
    <w:multiLevelType w:val="hybridMultilevel"/>
    <w:tmpl w:val="72A6E2A8"/>
    <w:lvl w:ilvl="0" w:tplc="A99438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843CD8"/>
    <w:multiLevelType w:val="hybridMultilevel"/>
    <w:tmpl w:val="C5B08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B1AF0"/>
    <w:multiLevelType w:val="hybridMultilevel"/>
    <w:tmpl w:val="46AA66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D84FF5"/>
    <w:multiLevelType w:val="hybridMultilevel"/>
    <w:tmpl w:val="287EC29A"/>
    <w:lvl w:ilvl="0" w:tplc="548280D0">
      <w:start w:val="1"/>
      <w:numFmt w:val="decimal"/>
      <w:lvlText w:val="%1."/>
      <w:lvlJc w:val="left"/>
      <w:pPr>
        <w:ind w:left="1080" w:hanging="360"/>
      </w:pPr>
      <w:rPr>
        <w:rFonts w:hint="default"/>
        <w:color w:val="595959" w:themeColor="text1" w:themeTint="A6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51918"/>
    <w:multiLevelType w:val="hybridMultilevel"/>
    <w:tmpl w:val="E8A232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9B45FF3"/>
    <w:multiLevelType w:val="hybridMultilevel"/>
    <w:tmpl w:val="A0624B7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8"/>
  </w:num>
  <w:num w:numId="6">
    <w:abstractNumId w:val="7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796"/>
    <w:rsid w:val="00085977"/>
    <w:rsid w:val="002130BE"/>
    <w:rsid w:val="00220465"/>
    <w:rsid w:val="00240558"/>
    <w:rsid w:val="003C2932"/>
    <w:rsid w:val="0046547A"/>
    <w:rsid w:val="004D2017"/>
    <w:rsid w:val="005F10A4"/>
    <w:rsid w:val="00627A40"/>
    <w:rsid w:val="006B518F"/>
    <w:rsid w:val="006C41A0"/>
    <w:rsid w:val="006E2B06"/>
    <w:rsid w:val="0077782F"/>
    <w:rsid w:val="00785146"/>
    <w:rsid w:val="00795DCC"/>
    <w:rsid w:val="00864286"/>
    <w:rsid w:val="00913E49"/>
    <w:rsid w:val="009A51E2"/>
    <w:rsid w:val="00A30298"/>
    <w:rsid w:val="00B450D7"/>
    <w:rsid w:val="00B8750E"/>
    <w:rsid w:val="00C11796"/>
    <w:rsid w:val="00D444EE"/>
    <w:rsid w:val="00DB236C"/>
    <w:rsid w:val="00DF7A2E"/>
    <w:rsid w:val="00E25299"/>
    <w:rsid w:val="00EF7021"/>
    <w:rsid w:val="00FE1DF4"/>
    <w:rsid w:val="00FF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EC466"/>
  <w15:docId w15:val="{26FC03BA-4182-4255-A19B-49AB7AF7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14:ligatures w14:val="standard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eastAsia="MS Mincho"/>
      <w:color w:val="404040" w:themeColor="text1" w:themeTint="BF"/>
      <w:kern w:val="20"/>
      <w14:ligatures w14:val="standar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 w:val="0"/>
      <w:iCs w:val="0"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table" w:customStyle="1" w:styleId="ListTable4-Accent11">
    <w:name w:val="List Table 4 - Accent 11"/>
    <w:basedOn w:val="TableNormal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tions">
    <w:name w:val="Instructions"/>
    <w:basedOn w:val="Normal"/>
    <w:qFormat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spacing w:after="200"/>
    </w:pPr>
    <w:rPr>
      <w:rFonts w:asciiTheme="minorHAnsi" w:eastAsiaTheme="minorEastAsia" w:hAnsiTheme="minorHAnsi" w:cstheme="minorBidi"/>
      <w:b/>
      <w:bCs/>
      <w:color w:val="auto"/>
      <w:kern w:val="0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UI">
    <w:name w:val="UI"/>
    <w:basedOn w:val="Normal"/>
    <w:qFormat/>
    <w:rPr>
      <w:b/>
      <w:bCs/>
      <w:color w:val="auto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8597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k\AppData\Roaming\Microsoft\Templates\Welcome%20to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8B12D87-EAD4-40AB-B795-3545114630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</Template>
  <TotalTime>43</TotalTime>
  <Pages>5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/>
  <cp:lastModifiedBy>jignesh</cp:lastModifiedBy>
  <cp:revision>26</cp:revision>
  <dcterms:created xsi:type="dcterms:W3CDTF">2015-07-31T12:12:00Z</dcterms:created>
  <dcterms:modified xsi:type="dcterms:W3CDTF">2015-09-22T18:13:00Z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