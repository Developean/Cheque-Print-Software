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7189E" w14:textId="319749EB" w:rsidR="00FC10C6" w:rsidRDefault="00FC10C6"/>
    <w:sdt>
      <w:sdtPr>
        <w:id w:val="-1296670098"/>
        <w:docPartObj>
          <w:docPartGallery w:val="Cover Pages"/>
          <w:docPartUnique/>
        </w:docPartObj>
      </w:sdtPr>
      <w:sdtEndPr/>
      <w:sdtContent>
        <w:p w14:paraId="5F490493" w14:textId="6C723C03" w:rsidR="00D444EE" w:rsidRDefault="00DF7A2E">
          <w:r>
            <w:rPr>
              <w:noProof/>
              <w:lang w:val="en-IN" w:eastAsia="en-IN" w:bidi="gu-IN"/>
            </w:rPr>
            <mc:AlternateContent>
              <mc:Choice Requires="wpg">
                <w:drawing>
                  <wp:anchor distT="0" distB="0" distL="114300" distR="114300" simplePos="0" relativeHeight="251662336" behindDoc="0" locked="0" layoutInCell="1" allowOverlap="1" wp14:anchorId="1C38D118" wp14:editId="2B2A131A">
                    <wp:simplePos x="0" y="0"/>
                    <wp:positionH relativeFrom="column">
                      <wp:align>center</wp:align>
                    </wp:positionH>
                    <wp:positionV relativeFrom="margin">
                      <wp:align>center</wp:align>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tangle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8DF07" w14:textId="77777777" w:rsidR="00D444EE" w:rsidRPr="00C11796" w:rsidRDefault="00C11796">
                                  <w:pPr>
                                    <w:rPr>
                                      <w:rFonts w:asciiTheme="majorHAnsi" w:eastAsiaTheme="majorEastAsia" w:hAnsiTheme="majorHAnsi" w:cstheme="majorBidi"/>
                                      <w:color w:val="FFFFFF" w:themeColor="background1"/>
                                      <w:sz w:val="72"/>
                                      <w:szCs w:val="72"/>
                                    </w:rPr>
                                  </w:pPr>
                                  <w:r w:rsidRPr="00C11796">
                                    <w:rPr>
                                      <w:rFonts w:asciiTheme="majorHAnsi" w:eastAsiaTheme="majorEastAsia" w:hAnsiTheme="majorHAnsi" w:cstheme="majorBidi"/>
                                      <w:color w:val="FFFFFF" w:themeColor="background1"/>
                                      <w:sz w:val="72"/>
                                      <w:szCs w:val="72"/>
                                    </w:rPr>
                                    <w:t>Welcome to mCheque Print</w:t>
                                  </w:r>
                                </w:p>
                                <w:p w14:paraId="11C0FCA4" w14:textId="77777777" w:rsidR="00D444EE" w:rsidRPr="00C11796" w:rsidRDefault="00D444EE">
                                  <w:pPr>
                                    <w:rPr>
                                      <w:rFonts w:ascii="Segoe UI Light" w:hAnsi="Segoe UI Light" w:cs="Segoe UI Light"/>
                                      <w:color w:val="FFFFFF" w:themeColor="background1"/>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933950"/>
                                <a:ext cx="5911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772B8" w14:textId="60DE148E" w:rsidR="00D444EE" w:rsidRDefault="007E1F40" w:rsidP="00FC10C6">
                                  <w:pPr>
                                    <w:jc w:val="center"/>
                                    <w:rPr>
                                      <w:rFonts w:asciiTheme="majorHAnsi" w:eastAsiaTheme="majorEastAsia" w:hAnsiTheme="majorHAnsi" w:cstheme="majorBidi"/>
                                      <w:color w:val="FFFFFF" w:themeColor="background1"/>
                                      <w:sz w:val="52"/>
                                      <w:szCs w:val="48"/>
                                    </w:rPr>
                                  </w:pPr>
                                  <w:r>
                                    <w:rPr>
                                      <w:rFonts w:ascii="Segoe UI Semibold" w:hAnsi="Segoe UI Semibold" w:cs="Segoe UI Light"/>
                                      <w:color w:val="FFFFFF" w:themeColor="background1"/>
                                      <w:sz w:val="52"/>
                                      <w:szCs w:val="52"/>
                                    </w:rPr>
                                    <w:t>6</w:t>
                                  </w:r>
                                  <w:r w:rsidR="00DF7A2E">
                                    <w:rPr>
                                      <w:rFonts w:ascii="Segoe UI Semibold" w:hAnsi="Segoe UI Semibold" w:cs="Segoe UI Light"/>
                                      <w:color w:val="FFFFFF" w:themeColor="background1"/>
                                      <w:sz w:val="52"/>
                                      <w:szCs w:val="52"/>
                                    </w:rPr>
                                    <w:t xml:space="preserve"> tips</w:t>
                                  </w:r>
                                  <w:r w:rsidR="00C11796">
                                    <w:rPr>
                                      <w:rFonts w:asciiTheme="majorHAnsi" w:eastAsiaTheme="majorEastAsia" w:hAnsiTheme="majorHAnsi" w:cstheme="majorBidi"/>
                                      <w:color w:val="FFFFFF" w:themeColor="background1"/>
                                      <w:sz w:val="52"/>
                                      <w:szCs w:val="52"/>
                                    </w:rPr>
                                    <w:t xml:space="preserve"> </w:t>
                                  </w:r>
                                  <w:r w:rsidR="00FC10C6">
                                    <w:rPr>
                                      <w:rFonts w:asciiTheme="majorHAnsi" w:eastAsiaTheme="majorEastAsia" w:hAnsiTheme="majorHAnsi" w:cstheme="majorBidi"/>
                                      <w:color w:val="FFFFFF" w:themeColor="background1"/>
                                      <w:sz w:val="52"/>
                                      <w:szCs w:val="52"/>
                                    </w:rPr>
                                    <w:t>for a simpler way to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1C38D118" id="Group 3" o:spid="_x0000_s1026" style="position:absolute;margin-left:0;margin-top:0;width:514.8pt;height:10in;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45E8DF07" w14:textId="77777777" w:rsidR="00D444EE" w:rsidRPr="00C11796" w:rsidRDefault="00C11796">
                            <w:pPr>
                              <w:rPr>
                                <w:rFonts w:asciiTheme="majorHAnsi" w:eastAsiaTheme="majorEastAsia" w:hAnsiTheme="majorHAnsi" w:cstheme="majorBidi"/>
                                <w:color w:val="FFFFFF" w:themeColor="background1"/>
                                <w:sz w:val="72"/>
                                <w:szCs w:val="72"/>
                              </w:rPr>
                            </w:pPr>
                            <w:r w:rsidRPr="00C11796">
                              <w:rPr>
                                <w:rFonts w:asciiTheme="majorHAnsi" w:eastAsiaTheme="majorEastAsia" w:hAnsiTheme="majorHAnsi" w:cstheme="majorBidi"/>
                                <w:color w:val="FFFFFF" w:themeColor="background1"/>
                                <w:sz w:val="72"/>
                                <w:szCs w:val="72"/>
                              </w:rPr>
                              <w:t>Welcome to mCheque Print</w:t>
                            </w:r>
                          </w:p>
                          <w:p w14:paraId="11C0FCA4" w14:textId="77777777" w:rsidR="00D444EE" w:rsidRPr="00C11796" w:rsidRDefault="00D444EE">
                            <w:pPr>
                              <w:rPr>
                                <w:rFonts w:ascii="Segoe UI Light" w:hAnsi="Segoe UI Light" w:cs="Segoe UI Light"/>
                                <w:color w:val="FFFFFF" w:themeColor="background1"/>
                                <w:sz w:val="72"/>
                                <w:szCs w:val="72"/>
                              </w:rPr>
                            </w:pPr>
                          </w:p>
                        </w:txbxContent>
                      </v:textbox>
                    </v:shape>
                    <v:shape id="_x0000_s1029" type="#_x0000_t202" style="position:absolute;left:3238;top:49339;width:59119;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716772B8" w14:textId="60DE148E" w:rsidR="00D444EE" w:rsidRDefault="007E1F40" w:rsidP="00FC10C6">
                            <w:pPr>
                              <w:jc w:val="center"/>
                              <w:rPr>
                                <w:rFonts w:asciiTheme="majorHAnsi" w:eastAsiaTheme="majorEastAsia" w:hAnsiTheme="majorHAnsi" w:cstheme="majorBidi"/>
                                <w:color w:val="FFFFFF" w:themeColor="background1"/>
                                <w:sz w:val="52"/>
                                <w:szCs w:val="48"/>
                              </w:rPr>
                            </w:pPr>
                            <w:r>
                              <w:rPr>
                                <w:rFonts w:ascii="Segoe UI Semibold" w:hAnsi="Segoe UI Semibold" w:cs="Segoe UI Light"/>
                                <w:color w:val="FFFFFF" w:themeColor="background1"/>
                                <w:sz w:val="52"/>
                                <w:szCs w:val="52"/>
                              </w:rPr>
                              <w:t>6</w:t>
                            </w:r>
                            <w:r w:rsidR="00DF7A2E">
                              <w:rPr>
                                <w:rFonts w:ascii="Segoe UI Semibold" w:hAnsi="Segoe UI Semibold" w:cs="Segoe UI Light"/>
                                <w:color w:val="FFFFFF" w:themeColor="background1"/>
                                <w:sz w:val="52"/>
                                <w:szCs w:val="52"/>
                              </w:rPr>
                              <w:t xml:space="preserve"> tips</w:t>
                            </w:r>
                            <w:r w:rsidR="00C11796">
                              <w:rPr>
                                <w:rFonts w:asciiTheme="majorHAnsi" w:eastAsiaTheme="majorEastAsia" w:hAnsiTheme="majorHAnsi" w:cstheme="majorBidi"/>
                                <w:color w:val="FFFFFF" w:themeColor="background1"/>
                                <w:sz w:val="52"/>
                                <w:szCs w:val="52"/>
                              </w:rPr>
                              <w:t xml:space="preserve"> </w:t>
                            </w:r>
                            <w:r w:rsidR="00FC10C6">
                              <w:rPr>
                                <w:rFonts w:asciiTheme="majorHAnsi" w:eastAsiaTheme="majorEastAsia" w:hAnsiTheme="majorHAnsi" w:cstheme="majorBidi"/>
                                <w:color w:val="FFFFFF" w:themeColor="background1"/>
                                <w:sz w:val="52"/>
                                <w:szCs w:val="52"/>
                              </w:rPr>
                              <w:t>for a simpler way to use</w:t>
                            </w:r>
                          </w:p>
                        </w:txbxContent>
                      </v:textbox>
                    </v:shape>
                    <w10:wrap anchory="margin"/>
                  </v:group>
                </w:pict>
              </mc:Fallback>
            </mc:AlternateContent>
          </w:r>
        </w:p>
        <w:p w14:paraId="0F41710B" w14:textId="2ACEAE74" w:rsidR="00D444EE" w:rsidRDefault="00D444EE"/>
        <w:p w14:paraId="5C9A6D37" w14:textId="63DDC109" w:rsidR="00D444EE" w:rsidRDefault="00D444EE"/>
        <w:p w14:paraId="2B5CB5FE" w14:textId="5EAF0CAC" w:rsidR="00D444EE" w:rsidRDefault="00D444EE"/>
        <w:p w14:paraId="1EBE910A" w14:textId="7C85F893" w:rsidR="00D444EE" w:rsidRDefault="00FC10C6">
          <w:pPr>
            <w:spacing w:after="70"/>
          </w:pPr>
          <w:r>
            <w:rPr>
              <w:noProof/>
              <w:lang w:val="en-IN" w:eastAsia="en-IN" w:bidi="gu-IN"/>
            </w:rPr>
            <mc:AlternateContent>
              <mc:Choice Requires="wps">
                <w:drawing>
                  <wp:anchor distT="45720" distB="45720" distL="114300" distR="114300" simplePos="0" relativeHeight="251665408" behindDoc="0" locked="0" layoutInCell="1" allowOverlap="1" wp14:anchorId="32D5C726" wp14:editId="083EF750">
                    <wp:simplePos x="0" y="0"/>
                    <wp:positionH relativeFrom="margin">
                      <wp:align>center</wp:align>
                    </wp:positionH>
                    <wp:positionV relativeFrom="paragraph">
                      <wp:posOffset>563245</wp:posOffset>
                    </wp:positionV>
                    <wp:extent cx="27527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noFill/>
                            <a:ln w="9525">
                              <a:noFill/>
                              <a:miter lim="800000"/>
                              <a:headEnd/>
                              <a:tailEnd/>
                            </a:ln>
                          </wps:spPr>
                          <wps:txbx>
                            <w:txbxContent>
                              <w:p w14:paraId="78FECB59" w14:textId="79196C8E" w:rsidR="00FC10C6" w:rsidRPr="00FC10C6" w:rsidRDefault="00FC10C6">
                                <w:pPr>
                                  <w:rPr>
                                    <w:color w:val="FFFFFF" w:themeColor="background1"/>
                                    <w:sz w:val="72"/>
                                    <w:szCs w:val="72"/>
                                  </w:rPr>
                                </w:pPr>
                                <w:r w:rsidRPr="00FC10C6">
                                  <w:rPr>
                                    <w:color w:val="FFFFFF" w:themeColor="background1"/>
                                    <w:sz w:val="72"/>
                                    <w:szCs w:val="72"/>
                                  </w:rPr>
                                  <w:t>User Manual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D5C726" id="Text Box 2" o:spid="_x0000_s1030" type="#_x0000_t202" style="position:absolute;margin-left:0;margin-top:44.35pt;width:216.75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" filled="f" stroked="f">
                    <v:textbox style="mso-fit-shape-to-text:t">
                      <w:txbxContent>
                        <w:p w14:paraId="78FECB59" w14:textId="79196C8E" w:rsidR="00FC10C6" w:rsidRPr="00FC10C6" w:rsidRDefault="00FC10C6">
                          <w:pPr>
                            <w:rPr>
                              <w:color w:val="FFFFFF" w:themeColor="background1"/>
                              <w:sz w:val="72"/>
                              <w:szCs w:val="72"/>
                            </w:rPr>
                          </w:pPr>
                          <w:r w:rsidRPr="00FC10C6">
                            <w:rPr>
                              <w:color w:val="FFFFFF" w:themeColor="background1"/>
                              <w:sz w:val="72"/>
                              <w:szCs w:val="72"/>
                            </w:rPr>
                            <w:t>User Manual</w:t>
                          </w:r>
                        </w:p>
                      </w:txbxContent>
                    </v:textbox>
                    <w10:wrap type="square" anchorx="margin"/>
                  </v:shape>
                </w:pict>
              </mc:Fallback>
            </mc:AlternateContent>
          </w:r>
          <w:r w:rsidR="00DF7A2E">
            <w:br w:type="page"/>
          </w:r>
        </w:p>
      </w:sdtContent>
    </w:sdt>
    <w:p w14:paraId="0FCEF637" w14:textId="55070202" w:rsidR="00D444EE" w:rsidRDefault="007E1F40" w:rsidP="00FC10C6">
      <w:pPr>
        <w:pStyle w:val="Heading1"/>
        <w:numPr>
          <w:ilvl w:val="0"/>
          <w:numId w:val="2"/>
        </w:numPr>
      </w:pPr>
      <w:r>
        <w:lastRenderedPageBreak/>
        <w:t>Front screen</w:t>
      </w:r>
      <w:bookmarkStart w:id="0" w:name="_GoBack"/>
      <w:bookmarkEnd w:id="0"/>
    </w:p>
    <w:p w14:paraId="11C85DB2" w14:textId="02BF5C61" w:rsidR="00D444EE" w:rsidRDefault="00FC10C6">
      <w:pPr>
        <w:pStyle w:val="Instructions"/>
        <w:ind w:left="720"/>
        <w:rPr>
          <w:rStyle w:val="Hyperlink"/>
        </w:rPr>
      </w:pPr>
      <w:bookmarkStart w:id="1" w:name="_Live_layout_and"/>
      <w:bookmarkStart w:id="2" w:name="_Simple_Markup"/>
      <w:bookmarkEnd w:id="1"/>
      <w:bookmarkEnd w:id="2"/>
      <w:r w:rsidRPr="00FC10C6">
        <w:t>This is your Front screen of software.</w:t>
      </w:r>
    </w:p>
    <w:p w14:paraId="4EBF349A" w14:textId="6C837D03" w:rsidR="00D444EE" w:rsidRDefault="00FC10C6" w:rsidP="004F00ED">
      <w:pPr>
        <w:pStyle w:val="Instructions"/>
        <w:ind w:left="720"/>
        <w:jc w:val="center"/>
      </w:pPr>
      <w:r>
        <w:rPr>
          <w:noProof/>
          <w:lang w:val="en-IN" w:eastAsia="en-IN" w:bidi="gu-IN"/>
        </w:rPr>
        <w:drawing>
          <wp:inline distT="0" distB="0" distL="0" distR="0" wp14:anchorId="4AFD5246" wp14:editId="04DB4F72">
            <wp:extent cx="5943600" cy="3167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7380"/>
                    </a:xfrm>
                    <a:prstGeom prst="rect">
                      <a:avLst/>
                    </a:prstGeom>
                  </pic:spPr>
                </pic:pic>
              </a:graphicData>
            </a:graphic>
          </wp:inline>
        </w:drawing>
      </w:r>
    </w:p>
    <w:p w14:paraId="2910AA5B" w14:textId="3AEF9E76" w:rsidR="00FC10C6" w:rsidRDefault="00FC10C6" w:rsidP="00FC10C6">
      <w:pPr>
        <w:pStyle w:val="Instructions"/>
        <w:ind w:left="720"/>
      </w:pPr>
      <w:r>
        <w:t>Now Follow Bellow Mention Instruction to prepare First Printed Cheque.</w:t>
      </w:r>
    </w:p>
    <w:p w14:paraId="7F642485" w14:textId="77777777" w:rsidR="00FC10C6" w:rsidRDefault="00FC10C6" w:rsidP="00FC10C6">
      <w:pPr>
        <w:pStyle w:val="Instructions"/>
        <w:ind w:left="720"/>
      </w:pPr>
      <w:r>
        <w:t>1. Go to Create &gt;&gt; Company (Or Direct Click on Company from Front Screen)</w:t>
      </w:r>
    </w:p>
    <w:p w14:paraId="3FD9FCC0" w14:textId="77777777" w:rsidR="00FC10C6" w:rsidRDefault="00FC10C6" w:rsidP="00FC10C6">
      <w:pPr>
        <w:pStyle w:val="Instructions"/>
        <w:ind w:left="720"/>
      </w:pPr>
      <w:r>
        <w:t>2. Enter your company and other details and save it.</w:t>
      </w:r>
    </w:p>
    <w:p w14:paraId="1851E7F7" w14:textId="28C22419" w:rsidR="00C11796" w:rsidRDefault="00FC10C6" w:rsidP="00FC10C6">
      <w:pPr>
        <w:pStyle w:val="Instructions"/>
        <w:ind w:left="720"/>
      </w:pPr>
      <w:r>
        <w:t>3. Go to Bank &gt;&gt; Bank then click on search &gt;&gt; Again Search&gt;&gt; If your bank is not register in it click on Exit and Enter your Bank Name and Short code for this bank. Then save it.</w:t>
      </w:r>
    </w:p>
    <w:p w14:paraId="60AC54BE" w14:textId="77777777" w:rsidR="004A6423" w:rsidRDefault="004A6423" w:rsidP="004A6423">
      <w:pPr>
        <w:pStyle w:val="Instructions"/>
        <w:ind w:left="720"/>
      </w:pPr>
      <w:r>
        <w:t>4. Go to Bank &gt;&gt; Bank Account &gt;&gt;</w:t>
      </w:r>
    </w:p>
    <w:p w14:paraId="4E3BE433" w14:textId="77777777" w:rsidR="004A6423" w:rsidRDefault="004A6423" w:rsidP="004A6423">
      <w:pPr>
        <w:pStyle w:val="Instructions"/>
        <w:ind w:left="720" w:firstLine="720"/>
      </w:pPr>
      <w:r>
        <w:t>a. Select your Bank</w:t>
      </w:r>
    </w:p>
    <w:p w14:paraId="6AAE56EF" w14:textId="77777777" w:rsidR="004A6423" w:rsidRDefault="004A6423" w:rsidP="004A6423">
      <w:pPr>
        <w:pStyle w:val="Instructions"/>
        <w:ind w:left="720" w:firstLine="720"/>
      </w:pPr>
      <w:r>
        <w:t>b. Select your company</w:t>
      </w:r>
    </w:p>
    <w:p w14:paraId="3D4A09EF" w14:textId="77777777" w:rsidR="004A6423" w:rsidRDefault="004A6423" w:rsidP="004A6423">
      <w:pPr>
        <w:pStyle w:val="Instructions"/>
        <w:ind w:left="720" w:firstLine="720"/>
      </w:pPr>
      <w:r>
        <w:t>c. Enter your bank account number or last four digit</w:t>
      </w:r>
    </w:p>
    <w:p w14:paraId="5C6BDA02" w14:textId="77777777" w:rsidR="004A6423" w:rsidRDefault="004A6423" w:rsidP="004A6423">
      <w:pPr>
        <w:pStyle w:val="Instructions"/>
        <w:ind w:left="720" w:firstLine="720"/>
      </w:pPr>
      <w:r>
        <w:t>d. Then fill other option for your reference or leave blank</w:t>
      </w:r>
    </w:p>
    <w:p w14:paraId="309763CE" w14:textId="77777777" w:rsidR="004A6423" w:rsidRDefault="004A6423" w:rsidP="004A6423">
      <w:pPr>
        <w:pStyle w:val="Instructions"/>
        <w:ind w:left="720" w:firstLine="720"/>
      </w:pPr>
      <w:r>
        <w:t>e. Click on Save</w:t>
      </w:r>
    </w:p>
    <w:p w14:paraId="18A120C1" w14:textId="77777777" w:rsidR="004A6423" w:rsidRDefault="004A6423">
      <w:r>
        <w:br w:type="page"/>
      </w:r>
    </w:p>
    <w:p w14:paraId="78725850" w14:textId="77777777" w:rsidR="004A6423" w:rsidRDefault="004A6423" w:rsidP="004A6423">
      <w:pPr>
        <w:pStyle w:val="Instructions"/>
        <w:ind w:left="720"/>
      </w:pPr>
    </w:p>
    <w:p w14:paraId="3ADCB0F3" w14:textId="5AD42BCC" w:rsidR="004A6423" w:rsidRDefault="004A6423" w:rsidP="004A6423">
      <w:pPr>
        <w:pStyle w:val="Instructions"/>
        <w:ind w:left="720"/>
      </w:pPr>
      <w:r>
        <w:t>5. Go to Bank &gt;&gt; Cheque Book &gt;&gt;</w:t>
      </w:r>
    </w:p>
    <w:p w14:paraId="3F7D2F52" w14:textId="77777777" w:rsidR="004A6423" w:rsidRDefault="004A6423" w:rsidP="004A6423">
      <w:pPr>
        <w:pStyle w:val="Instructions"/>
        <w:ind w:left="720" w:firstLine="720"/>
      </w:pPr>
      <w:r>
        <w:t>a. Select your Bank</w:t>
      </w:r>
    </w:p>
    <w:p w14:paraId="408D3CD9" w14:textId="77777777" w:rsidR="004A6423" w:rsidRDefault="004A6423" w:rsidP="004A6423">
      <w:pPr>
        <w:pStyle w:val="Instructions"/>
        <w:ind w:left="720" w:firstLine="720"/>
      </w:pPr>
      <w:r>
        <w:t>b. Select account number</w:t>
      </w:r>
    </w:p>
    <w:p w14:paraId="0564256E" w14:textId="77777777" w:rsidR="004A6423" w:rsidRDefault="004A6423" w:rsidP="004A6423">
      <w:pPr>
        <w:pStyle w:val="Instructions"/>
        <w:ind w:left="720" w:firstLine="720"/>
      </w:pPr>
      <w:r>
        <w:t>c. Select Layout (If it is not shown you need to make it.)</w:t>
      </w:r>
    </w:p>
    <w:p w14:paraId="6DFCA335" w14:textId="77777777" w:rsidR="004A6423" w:rsidRDefault="004A6423" w:rsidP="004A6423">
      <w:pPr>
        <w:pStyle w:val="Instructions"/>
        <w:ind w:left="720" w:firstLine="720"/>
      </w:pPr>
      <w:r>
        <w:t>d. Enter your cheque series or 1 to 500 as testing.</w:t>
      </w:r>
    </w:p>
    <w:p w14:paraId="100E1594" w14:textId="77777777" w:rsidR="004A6423" w:rsidRDefault="004A6423" w:rsidP="004A6423">
      <w:pPr>
        <w:pStyle w:val="Instructions"/>
        <w:ind w:left="1440"/>
      </w:pPr>
      <w:r>
        <w:t>e. Book name will make it automatically. But you can name as per requirements also.</w:t>
      </w:r>
    </w:p>
    <w:p w14:paraId="075E82D8" w14:textId="77777777" w:rsidR="004A6423" w:rsidRDefault="004A6423" w:rsidP="004A6423">
      <w:pPr>
        <w:pStyle w:val="Instructions"/>
        <w:ind w:left="720" w:firstLine="720"/>
      </w:pPr>
      <w:r>
        <w:t>f. Then Click on Save.</w:t>
      </w:r>
    </w:p>
    <w:p w14:paraId="4FCE5529" w14:textId="77777777" w:rsidR="004A6423" w:rsidRDefault="004A6423" w:rsidP="004A6423">
      <w:pPr>
        <w:pStyle w:val="Instructions"/>
        <w:ind w:left="720"/>
      </w:pPr>
      <w:r>
        <w:t>6. Go to Setup &gt;&gt; Printer Setup</w:t>
      </w:r>
    </w:p>
    <w:p w14:paraId="39A5E4AE" w14:textId="77777777" w:rsidR="004A6423" w:rsidRDefault="004A6423" w:rsidP="004A6423">
      <w:pPr>
        <w:pStyle w:val="Instructions"/>
        <w:ind w:left="720" w:firstLine="720"/>
      </w:pPr>
      <w:r>
        <w:t>a. Enter your printer name</w:t>
      </w:r>
    </w:p>
    <w:p w14:paraId="2C42B86F" w14:textId="77777777" w:rsidR="004A6423" w:rsidRDefault="004A6423" w:rsidP="004A6423">
      <w:pPr>
        <w:pStyle w:val="Instructions"/>
        <w:ind w:left="720" w:firstLine="720"/>
      </w:pPr>
      <w:r>
        <w:t>b. For normal user select “Left to right” printing</w:t>
      </w:r>
    </w:p>
    <w:p w14:paraId="16AA5045" w14:textId="77777777" w:rsidR="004A6423" w:rsidRDefault="004A6423" w:rsidP="004A6423">
      <w:pPr>
        <w:pStyle w:val="Instructions"/>
        <w:ind w:left="720" w:firstLine="720"/>
      </w:pPr>
      <w:r>
        <w:t>c. Select “Set as Default Printer” if it is everyday printing printer.</w:t>
      </w:r>
    </w:p>
    <w:p w14:paraId="1ED627A8" w14:textId="77777777" w:rsidR="004A6423" w:rsidRDefault="004A6423" w:rsidP="004A6423">
      <w:pPr>
        <w:pStyle w:val="Instructions"/>
        <w:ind w:left="720" w:firstLine="720"/>
      </w:pPr>
      <w:r>
        <w:t>d. Select “Set as Center Feeding” if it is “”Laser”” Printer.</w:t>
      </w:r>
    </w:p>
    <w:p w14:paraId="18BC218A" w14:textId="77777777" w:rsidR="004A6423" w:rsidRDefault="004A6423" w:rsidP="004A6423">
      <w:pPr>
        <w:pStyle w:val="Instructions"/>
        <w:ind w:left="1440"/>
      </w:pPr>
      <w:r>
        <w:t>e. Click On “Show Test Page” for demo cheques. Print it and use one of them and click on “Print Test Cheque”.</w:t>
      </w:r>
    </w:p>
    <w:p w14:paraId="193CB76A" w14:textId="045F65E1" w:rsidR="00D444EE" w:rsidRDefault="004A6423" w:rsidP="004A6423">
      <w:pPr>
        <w:pStyle w:val="Instructions"/>
        <w:ind w:left="1440"/>
      </w:pPr>
      <w:r>
        <w:t>f. Click on “Set Margins (mm)”. If result is cheque details are moving upside enter mm in top. And if it is down side enter margin in mm in bottom and then test it. You may got perfect printer settings.</w:t>
      </w:r>
      <w:r w:rsidR="00C11796">
        <w:t>Steps:</w:t>
      </w:r>
    </w:p>
    <w:p w14:paraId="65C883D0" w14:textId="53013F26" w:rsidR="00B81603" w:rsidRDefault="00B81603" w:rsidP="00B81603">
      <w:pPr>
        <w:pStyle w:val="Instructions"/>
        <w:ind w:firstLine="720"/>
      </w:pPr>
      <w:r>
        <w:t xml:space="preserve">7. Now </w:t>
      </w:r>
      <w:r>
        <w:t>we</w:t>
      </w:r>
      <w:r>
        <w:t xml:space="preserve"> are ready to Print First Cheque</w:t>
      </w:r>
    </w:p>
    <w:p w14:paraId="5875B175" w14:textId="77777777" w:rsidR="00B81603" w:rsidRDefault="00B81603" w:rsidP="00B81603">
      <w:pPr>
        <w:pStyle w:val="Instructions"/>
        <w:ind w:left="720" w:firstLine="720"/>
      </w:pPr>
      <w:r>
        <w:t>a. Go to Print &gt;&gt; Cheque</w:t>
      </w:r>
    </w:p>
    <w:p w14:paraId="3625A8C0" w14:textId="77777777" w:rsidR="00B81603" w:rsidRDefault="00B81603" w:rsidP="00B81603">
      <w:pPr>
        <w:pStyle w:val="Instructions"/>
        <w:ind w:left="720" w:firstLine="720"/>
      </w:pPr>
      <w:r>
        <w:t>b. Select Bank</w:t>
      </w:r>
    </w:p>
    <w:p w14:paraId="5DC7A005" w14:textId="77777777" w:rsidR="00B81603" w:rsidRDefault="00B81603" w:rsidP="00B81603">
      <w:pPr>
        <w:pStyle w:val="Instructions"/>
        <w:ind w:left="720" w:firstLine="720"/>
      </w:pPr>
      <w:r>
        <w:t>c. Select Cheque Book</w:t>
      </w:r>
    </w:p>
    <w:p w14:paraId="4E52CA97" w14:textId="77777777" w:rsidR="00B81603" w:rsidRDefault="00B81603" w:rsidP="00B81603">
      <w:pPr>
        <w:pStyle w:val="Instructions"/>
        <w:ind w:left="720" w:firstLine="720"/>
      </w:pPr>
      <w:r>
        <w:t>d. Select Payee or add pay just click on + button.</w:t>
      </w:r>
    </w:p>
    <w:p w14:paraId="5932D679" w14:textId="77777777" w:rsidR="00B81603" w:rsidRDefault="00B81603" w:rsidP="00B81603">
      <w:pPr>
        <w:pStyle w:val="Instructions"/>
        <w:ind w:left="720" w:firstLine="720"/>
      </w:pPr>
      <w:r>
        <w:t>e. Enter amount</w:t>
      </w:r>
    </w:p>
    <w:p w14:paraId="0E5AD513" w14:textId="77777777" w:rsidR="00B81603" w:rsidRDefault="00B81603" w:rsidP="00B81603">
      <w:pPr>
        <w:pStyle w:val="Instructions"/>
        <w:ind w:left="720" w:firstLine="720"/>
      </w:pPr>
      <w:r>
        <w:t>f. Cheque Number is auto selected. If you want to change you can change it.</w:t>
      </w:r>
    </w:p>
    <w:p w14:paraId="4DACE9B5" w14:textId="77777777" w:rsidR="00B81603" w:rsidRDefault="00B81603" w:rsidP="00B81603">
      <w:pPr>
        <w:pStyle w:val="Instructions"/>
        <w:ind w:left="720" w:firstLine="720"/>
      </w:pPr>
      <w:r>
        <w:lastRenderedPageBreak/>
        <w:t>g. Select date.</w:t>
      </w:r>
    </w:p>
    <w:p w14:paraId="7D8E9A3E" w14:textId="77777777" w:rsidR="00B81603" w:rsidRDefault="00B81603" w:rsidP="00B81603">
      <w:pPr>
        <w:pStyle w:val="Instructions"/>
        <w:ind w:left="720" w:firstLine="720"/>
      </w:pPr>
      <w:r>
        <w:t>h. Select your printer type</w:t>
      </w:r>
    </w:p>
    <w:p w14:paraId="62C04664" w14:textId="77777777" w:rsidR="00B81603" w:rsidRDefault="00B81603" w:rsidP="00B81603">
      <w:pPr>
        <w:pStyle w:val="Instructions"/>
        <w:ind w:left="720" w:firstLine="720"/>
      </w:pPr>
      <w:r>
        <w:t>i. Now Click on Save and Print</w:t>
      </w:r>
    </w:p>
    <w:p w14:paraId="05594C90" w14:textId="77777777" w:rsidR="00B81603" w:rsidRDefault="00B81603" w:rsidP="00B81603">
      <w:pPr>
        <w:pStyle w:val="Instructions"/>
        <w:ind w:left="720" w:firstLine="720"/>
      </w:pPr>
      <w:r>
        <w:t>j. You First cheque Is printed.</w:t>
      </w:r>
    </w:p>
    <w:p w14:paraId="34C05DEC" w14:textId="4DDAE8CF" w:rsidR="00B81603" w:rsidRDefault="00B81603" w:rsidP="00B81603">
      <w:pPr>
        <w:pStyle w:val="Instructions"/>
        <w:ind w:firstLine="720"/>
      </w:pPr>
      <w:r>
        <w:t>8. If need any assistance you can email us on</w:t>
      </w:r>
    </w:p>
    <w:p w14:paraId="25AD7110" w14:textId="0D8A48D0" w:rsidR="00B81603" w:rsidRDefault="00B81603" w:rsidP="00B81603">
      <w:pPr>
        <w:pStyle w:val="Instructions"/>
        <w:ind w:firstLine="720"/>
      </w:pPr>
      <w:r>
        <w:tab/>
      </w:r>
      <w:hyperlink r:id="rId9" w:history="1">
        <w:r w:rsidR="000C7331" w:rsidRPr="00F65FEA">
          <w:rPr>
            <w:rStyle w:val="Hyperlink"/>
          </w:rPr>
          <w:t>info.microthreads@gmail.com</w:t>
        </w:r>
      </w:hyperlink>
      <w:r w:rsidR="000C7331">
        <w:t xml:space="preserve"> </w:t>
      </w:r>
    </w:p>
    <w:p w14:paraId="52BB0B30" w14:textId="2B826547" w:rsidR="00913E49" w:rsidRDefault="00764DFC" w:rsidP="00C05689">
      <w:pPr>
        <w:pStyle w:val="Heading1"/>
        <w:numPr>
          <w:ilvl w:val="0"/>
          <w:numId w:val="2"/>
        </w:numPr>
        <w:ind w:hanging="436"/>
      </w:pPr>
      <w:r w:rsidRPr="00764DFC">
        <w:t>Cheque Layout</w:t>
      </w:r>
    </w:p>
    <w:p w14:paraId="04B10596" w14:textId="77777777" w:rsidR="00015244" w:rsidRDefault="00015244" w:rsidP="004F00ED">
      <w:pPr>
        <w:pStyle w:val="Instructions"/>
        <w:ind w:left="360"/>
        <w:jc w:val="center"/>
      </w:pPr>
      <w:r>
        <w:rPr>
          <w:noProof/>
          <w:lang w:val="en-IN" w:eastAsia="en-IN" w:bidi="gu-IN"/>
        </w:rPr>
        <w:drawing>
          <wp:inline distT="0" distB="0" distL="0" distR="0" wp14:anchorId="15A4FFD4" wp14:editId="690C8B22">
            <wp:extent cx="5391150" cy="3248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903" t="16840" r="15405" b="4370"/>
                    <a:stretch/>
                  </pic:blipFill>
                  <pic:spPr bwMode="auto">
                    <a:xfrm>
                      <a:off x="0" y="0"/>
                      <a:ext cx="5413304" cy="3261372"/>
                    </a:xfrm>
                    <a:prstGeom prst="rect">
                      <a:avLst/>
                    </a:prstGeom>
                    <a:ln>
                      <a:noFill/>
                    </a:ln>
                    <a:extLst>
                      <a:ext uri="{53640926-AAD7-44D8-BBD7-CCE9431645EC}">
                        <a14:shadowObscured xmlns:a14="http://schemas.microsoft.com/office/drawing/2010/main"/>
                      </a:ext>
                    </a:extLst>
                  </pic:spPr>
                </pic:pic>
              </a:graphicData>
            </a:graphic>
          </wp:inline>
        </w:drawing>
      </w:r>
    </w:p>
    <w:p w14:paraId="36FD7C57" w14:textId="3A3FB9D4" w:rsidR="00015244" w:rsidRDefault="00015244" w:rsidP="00015244">
      <w:pPr>
        <w:pStyle w:val="Instructions"/>
        <w:ind w:left="360"/>
      </w:pPr>
      <w:r>
        <w:t>1. Cheque Layout</w:t>
      </w:r>
    </w:p>
    <w:p w14:paraId="3597F990" w14:textId="77777777" w:rsidR="00015244" w:rsidRDefault="00015244" w:rsidP="00015244">
      <w:pPr>
        <w:pStyle w:val="Instructions"/>
        <w:ind w:left="720"/>
      </w:pPr>
      <w:r>
        <w:t>a. You can create cheque layout as per your requirements and/or for new non listed banks.</w:t>
      </w:r>
    </w:p>
    <w:p w14:paraId="224DC8A1" w14:textId="77777777" w:rsidR="00015244" w:rsidRDefault="00015244" w:rsidP="00015244">
      <w:pPr>
        <w:pStyle w:val="Instructions"/>
        <w:ind w:left="360" w:firstLine="360"/>
      </w:pPr>
      <w:r>
        <w:t>b. Go to Bank &gt;&gt; Cheque Layout &gt;&gt;</w:t>
      </w:r>
    </w:p>
    <w:p w14:paraId="1D168EA0" w14:textId="77777777" w:rsidR="00015244" w:rsidRDefault="00015244" w:rsidP="00015244">
      <w:pPr>
        <w:pStyle w:val="Instructions"/>
        <w:ind w:left="360" w:firstLine="360"/>
      </w:pPr>
      <w:r>
        <w:t>c. Select Bank Name</w:t>
      </w:r>
    </w:p>
    <w:p w14:paraId="056A4434" w14:textId="77777777" w:rsidR="00015244" w:rsidRDefault="00015244" w:rsidP="00015244">
      <w:pPr>
        <w:pStyle w:val="Instructions"/>
        <w:ind w:left="360" w:firstLine="360"/>
      </w:pPr>
      <w:r>
        <w:t>d. Enter your layout name</w:t>
      </w:r>
    </w:p>
    <w:p w14:paraId="58C73B95" w14:textId="77777777" w:rsidR="00015244" w:rsidRDefault="00015244" w:rsidP="00015244">
      <w:pPr>
        <w:pStyle w:val="Instructions"/>
        <w:ind w:left="360" w:firstLine="360"/>
      </w:pPr>
      <w:r>
        <w:lastRenderedPageBreak/>
        <w:t>e. Click on “Browse cheque” and select your scan copy of cheque (Jpeg and PNG only).</w:t>
      </w:r>
    </w:p>
    <w:p w14:paraId="6E45A1E9" w14:textId="77777777" w:rsidR="00015244" w:rsidRDefault="00015244" w:rsidP="00015244">
      <w:pPr>
        <w:pStyle w:val="Instructions"/>
        <w:ind w:left="360" w:firstLine="360"/>
      </w:pPr>
      <w:r>
        <w:t>f. Then enter your cheques original height and width of cheque in mm(millimeter)</w:t>
      </w:r>
    </w:p>
    <w:p w14:paraId="00615F3C" w14:textId="77777777" w:rsidR="00015244" w:rsidRDefault="00015244" w:rsidP="00015244">
      <w:pPr>
        <w:pStyle w:val="Instructions"/>
        <w:ind w:left="720"/>
      </w:pPr>
      <w:r>
        <w:t>g. Set Particulars as per your requirements and change fonts by clicking set fonts. You can deselect from right side menu whatever you not required.</w:t>
      </w:r>
    </w:p>
    <w:p w14:paraId="7783928B" w14:textId="328F3061" w:rsidR="00913E49" w:rsidRDefault="00015244" w:rsidP="00015244">
      <w:pPr>
        <w:pStyle w:val="Instructions"/>
        <w:ind w:left="360" w:firstLine="360"/>
      </w:pPr>
      <w:r>
        <w:t>h. Then save it to use your cheque books.</w:t>
      </w:r>
    </w:p>
    <w:p w14:paraId="31E6E8B8" w14:textId="64CBA309" w:rsidR="00C05689" w:rsidRDefault="00C05689" w:rsidP="00C05689">
      <w:pPr>
        <w:pStyle w:val="Heading1"/>
        <w:numPr>
          <w:ilvl w:val="0"/>
          <w:numId w:val="2"/>
        </w:numPr>
        <w:ind w:hanging="436"/>
      </w:pPr>
      <w:r w:rsidRPr="00C05689">
        <w:t>Currency Setup</w:t>
      </w:r>
    </w:p>
    <w:p w14:paraId="05B5C636" w14:textId="6FE982D6" w:rsidR="00085977" w:rsidRDefault="004F00ED" w:rsidP="004F00ED">
      <w:pPr>
        <w:pStyle w:val="Instructions"/>
        <w:jc w:val="center"/>
      </w:pPr>
      <w:r>
        <w:rPr>
          <w:noProof/>
          <w:lang w:val="en-IN" w:eastAsia="en-IN" w:bidi="gu-IN"/>
        </w:rPr>
        <w:drawing>
          <wp:inline distT="0" distB="0" distL="0" distR="0" wp14:anchorId="6C4D43B3" wp14:editId="34B7ED8D">
            <wp:extent cx="3724275" cy="2315936"/>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769" t="34583" r="31090" b="20910"/>
                    <a:stretch/>
                  </pic:blipFill>
                  <pic:spPr bwMode="auto">
                    <a:xfrm>
                      <a:off x="0" y="0"/>
                      <a:ext cx="3757439" cy="2336559"/>
                    </a:xfrm>
                    <a:prstGeom prst="rect">
                      <a:avLst/>
                    </a:prstGeom>
                    <a:ln>
                      <a:noFill/>
                    </a:ln>
                    <a:extLst>
                      <a:ext uri="{53640926-AAD7-44D8-BBD7-CCE9431645EC}">
                        <a14:shadowObscured xmlns:a14="http://schemas.microsoft.com/office/drawing/2010/main"/>
                      </a:ext>
                    </a:extLst>
                  </pic:spPr>
                </pic:pic>
              </a:graphicData>
            </a:graphic>
          </wp:inline>
        </w:drawing>
      </w:r>
    </w:p>
    <w:p w14:paraId="5876C848" w14:textId="77777777" w:rsidR="004F00ED" w:rsidRDefault="004F00ED" w:rsidP="004F00ED">
      <w:pPr>
        <w:pStyle w:val="Instructions"/>
        <w:ind w:firstLine="720"/>
      </w:pPr>
      <w:r>
        <w:t>i. Go to Setup &gt;&gt; Currency Setup</w:t>
      </w:r>
    </w:p>
    <w:p w14:paraId="5FEE5AAE" w14:textId="77777777" w:rsidR="004F00ED" w:rsidRDefault="004F00ED" w:rsidP="004F00ED">
      <w:pPr>
        <w:pStyle w:val="Instructions"/>
        <w:ind w:firstLine="720"/>
      </w:pPr>
      <w:r>
        <w:t>j. Enter your Currency short Name Like for Indian Rupees “INR”.</w:t>
      </w:r>
    </w:p>
    <w:p w14:paraId="5619ADF6" w14:textId="77777777" w:rsidR="004F00ED" w:rsidRDefault="004F00ED" w:rsidP="004F00ED">
      <w:pPr>
        <w:pStyle w:val="Instructions"/>
        <w:ind w:firstLine="720"/>
      </w:pPr>
      <w:r>
        <w:t>k. Enter Base Currency name like for Indian Rupees “Rupee”</w:t>
      </w:r>
    </w:p>
    <w:p w14:paraId="32338DA9" w14:textId="77777777" w:rsidR="004F00ED" w:rsidRDefault="004F00ED" w:rsidP="004F00ED">
      <w:pPr>
        <w:pStyle w:val="Instructions"/>
        <w:ind w:firstLine="720"/>
      </w:pPr>
      <w:r>
        <w:t>l. Enter Sub Currency name like for Indian Rupees “Paisa”</w:t>
      </w:r>
    </w:p>
    <w:p w14:paraId="7ECE5752" w14:textId="77777777" w:rsidR="004F00ED" w:rsidRDefault="004F00ED" w:rsidP="004F00ED">
      <w:pPr>
        <w:pStyle w:val="Instructions"/>
        <w:ind w:firstLine="720"/>
      </w:pPr>
      <w:r>
        <w:t>m. Enter symbol if your keyboard and computer is supported.</w:t>
      </w:r>
    </w:p>
    <w:p w14:paraId="4CF8D734" w14:textId="77777777" w:rsidR="004F00ED" w:rsidRDefault="004F00ED" w:rsidP="004F00ED">
      <w:pPr>
        <w:pStyle w:val="Instructions"/>
        <w:ind w:firstLine="720"/>
      </w:pPr>
      <w:r>
        <w:t>n. Default calculating method is Indian format in Lakhs.</w:t>
      </w:r>
    </w:p>
    <w:p w14:paraId="0164CDD2" w14:textId="77777777" w:rsidR="004F00ED" w:rsidRDefault="004F00ED" w:rsidP="004F00ED">
      <w:pPr>
        <w:pStyle w:val="Instructions"/>
        <w:ind w:firstLine="720"/>
      </w:pPr>
      <w:r>
        <w:t>o. You can calculate in millions select is.</w:t>
      </w:r>
    </w:p>
    <w:p w14:paraId="1338A24C" w14:textId="77777777" w:rsidR="004F00ED" w:rsidRDefault="004F00ED" w:rsidP="004F00ED">
      <w:pPr>
        <w:pStyle w:val="Instructions"/>
        <w:ind w:firstLine="720"/>
      </w:pPr>
      <w:r>
        <w:t>p. If you want to print in daily use this currency “Set as Default”</w:t>
      </w:r>
    </w:p>
    <w:p w14:paraId="7EB6E924" w14:textId="77777777" w:rsidR="004F00ED" w:rsidRDefault="004F00ED" w:rsidP="004F00ED">
      <w:pPr>
        <w:pStyle w:val="Instructions"/>
        <w:ind w:firstLine="720"/>
      </w:pPr>
      <w:r>
        <w:t>q. Select If you want to print “Only” after amount in words.</w:t>
      </w:r>
    </w:p>
    <w:p w14:paraId="67F9DDB9" w14:textId="410A073F" w:rsidR="002A3C68" w:rsidRDefault="004F00ED" w:rsidP="004F00ED">
      <w:pPr>
        <w:pStyle w:val="Instructions"/>
        <w:ind w:firstLine="720"/>
      </w:pPr>
      <w:r>
        <w:t>r. Then Save it.</w:t>
      </w:r>
    </w:p>
    <w:p w14:paraId="58C21CBB" w14:textId="535612B7" w:rsidR="002A3C68" w:rsidRDefault="002A3C68" w:rsidP="002A3C68">
      <w:pPr>
        <w:pStyle w:val="Heading1"/>
        <w:numPr>
          <w:ilvl w:val="0"/>
          <w:numId w:val="2"/>
        </w:numPr>
        <w:ind w:hanging="436"/>
      </w:pPr>
      <w:r w:rsidRPr="002A3C68">
        <w:lastRenderedPageBreak/>
        <w:t>General Support</w:t>
      </w:r>
    </w:p>
    <w:p w14:paraId="7C5B08AC" w14:textId="28DCBEC5" w:rsidR="009E0F66" w:rsidRPr="009E0F66" w:rsidRDefault="009E0F66" w:rsidP="009E0F66">
      <w:pPr>
        <w:jc w:val="center"/>
      </w:pPr>
      <w:r>
        <w:rPr>
          <w:noProof/>
          <w:lang w:val="en-IN" w:eastAsia="en-IN" w:bidi="gu-IN"/>
        </w:rPr>
        <w:drawing>
          <wp:inline distT="0" distB="0" distL="0" distR="0" wp14:anchorId="378F61E2" wp14:editId="29CCAF36">
            <wp:extent cx="2914650" cy="28036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333" t="26163" r="33013" b="13091"/>
                    <a:stretch/>
                  </pic:blipFill>
                  <pic:spPr bwMode="auto">
                    <a:xfrm>
                      <a:off x="0" y="0"/>
                      <a:ext cx="2920473" cy="2809217"/>
                    </a:xfrm>
                    <a:prstGeom prst="rect">
                      <a:avLst/>
                    </a:prstGeom>
                    <a:ln>
                      <a:noFill/>
                    </a:ln>
                    <a:extLst>
                      <a:ext uri="{53640926-AAD7-44D8-BBD7-CCE9431645EC}">
                        <a14:shadowObscured xmlns:a14="http://schemas.microsoft.com/office/drawing/2010/main"/>
                      </a:ext>
                    </a:extLst>
                  </pic:spPr>
                </pic:pic>
              </a:graphicData>
            </a:graphic>
          </wp:inline>
        </w:drawing>
      </w:r>
    </w:p>
    <w:p w14:paraId="170B48C8" w14:textId="77777777" w:rsidR="00EA1D35" w:rsidRDefault="00EA1D35" w:rsidP="00EA1D35">
      <w:pPr>
        <w:ind w:firstLine="720"/>
      </w:pPr>
      <w:r>
        <w:t>i. Payee Name : All caps /As you enter</w:t>
      </w:r>
    </w:p>
    <w:p w14:paraId="26F3D602" w14:textId="77777777" w:rsidR="00EA1D35" w:rsidRDefault="00EA1D35" w:rsidP="00EA1D35">
      <w:pPr>
        <w:ind w:firstLine="720"/>
      </w:pPr>
      <w:r>
        <w:t>ii. A/c Payee text: as you wants like (A/c Payee Only).</w:t>
      </w:r>
    </w:p>
    <w:p w14:paraId="7365CACA" w14:textId="77777777" w:rsidR="00EA1D35" w:rsidRDefault="00EA1D35" w:rsidP="00EA1D35">
      <w:pPr>
        <w:ind w:firstLine="720"/>
      </w:pPr>
      <w:r>
        <w:t>iii. Bearer text : As you want like(----)or (XXXX)</w:t>
      </w:r>
    </w:p>
    <w:p w14:paraId="23218CD6" w14:textId="77777777" w:rsidR="00EA1D35" w:rsidRDefault="00EA1D35" w:rsidP="00EA1D35">
      <w:pPr>
        <w:ind w:firstLine="720"/>
      </w:pPr>
      <w:r>
        <w:t>iv. Layout Date: Select default date format of your cheques.</w:t>
      </w:r>
    </w:p>
    <w:p w14:paraId="5924C57B" w14:textId="77777777" w:rsidR="00EA1D35" w:rsidRDefault="00EA1D35" w:rsidP="0097110F">
      <w:pPr>
        <w:ind w:firstLine="720"/>
      </w:pPr>
      <w:r>
        <w:t>v. Amount in words :- Normal/All Caps</w:t>
      </w:r>
    </w:p>
    <w:p w14:paraId="72B8F46B" w14:textId="77777777" w:rsidR="00EA1D35" w:rsidRDefault="00EA1D35" w:rsidP="0097110F">
      <w:pPr>
        <w:ind w:left="720"/>
      </w:pPr>
      <w:r>
        <w:t>vi. Amount in word Append Line: Yes/no (It is draw line in blank space of amount in word)</w:t>
      </w:r>
    </w:p>
    <w:p w14:paraId="3C85ACED" w14:textId="77777777" w:rsidR="00EA1D35" w:rsidRDefault="00EA1D35" w:rsidP="0097110F">
      <w:pPr>
        <w:ind w:firstLine="720"/>
      </w:pPr>
      <w:r>
        <w:t>vii. Amount in digit(Comma separated) : Yes/No</w:t>
      </w:r>
    </w:p>
    <w:p w14:paraId="6F47C3E8" w14:textId="77777777" w:rsidR="00EA1D35" w:rsidRDefault="00EA1D35" w:rsidP="0097110F">
      <w:pPr>
        <w:ind w:firstLine="720"/>
      </w:pPr>
      <w:r>
        <w:t>viii. Amount in digit(print **): Yes/no</w:t>
      </w:r>
    </w:p>
    <w:p w14:paraId="2F3383E2" w14:textId="21F547EE" w:rsidR="00EA1D35" w:rsidRDefault="00D54F80" w:rsidP="0097110F">
      <w:pPr>
        <w:ind w:firstLine="720"/>
      </w:pPr>
      <w:r>
        <w:t>ix</w:t>
      </w:r>
      <w:r w:rsidR="00EA1D35">
        <w:t>. Amount in digit(print /-):- Yes/no</w:t>
      </w:r>
    </w:p>
    <w:p w14:paraId="567AD353" w14:textId="615C932F" w:rsidR="00DA0570" w:rsidRDefault="00D54F80" w:rsidP="0097110F">
      <w:pPr>
        <w:ind w:firstLine="720"/>
      </w:pPr>
      <w:r>
        <w:t>x</w:t>
      </w:r>
      <w:r w:rsidR="00EA1D35">
        <w:t>. Set your requirements and Save it.</w:t>
      </w:r>
    </w:p>
    <w:p w14:paraId="03C38441" w14:textId="77777777" w:rsidR="00DA0570" w:rsidRDefault="00DA0570">
      <w:r>
        <w:br w:type="page"/>
      </w:r>
    </w:p>
    <w:p w14:paraId="7EB55341" w14:textId="5A5AF6ED" w:rsidR="00DA0570" w:rsidRDefault="00DA0570" w:rsidP="00DA0570">
      <w:pPr>
        <w:pStyle w:val="Heading1"/>
        <w:numPr>
          <w:ilvl w:val="0"/>
          <w:numId w:val="2"/>
        </w:numPr>
        <w:ind w:hanging="436"/>
      </w:pPr>
      <w:r w:rsidRPr="00DA0570">
        <w:lastRenderedPageBreak/>
        <w:t>Special Printer Setup Guide</w:t>
      </w:r>
    </w:p>
    <w:p w14:paraId="5FCC9341" w14:textId="77777777" w:rsidR="000A1FD4" w:rsidRDefault="000A1FD4" w:rsidP="000A1FD4">
      <w:pPr>
        <w:pStyle w:val="Instructions"/>
        <w:ind w:left="720"/>
        <w:rPr>
          <w:rStyle w:val="Hyperlink"/>
        </w:rPr>
      </w:pPr>
      <w:r>
        <w:t>By click on print setup menu user can open print setup dialog which is shown like this.</w:t>
      </w:r>
    </w:p>
    <w:p w14:paraId="463A0712" w14:textId="77777777" w:rsidR="000A1FD4" w:rsidRDefault="000A1FD4" w:rsidP="000A1FD4">
      <w:pPr>
        <w:pStyle w:val="Instructions"/>
        <w:ind w:left="720"/>
        <w:jc w:val="center"/>
      </w:pPr>
      <w:r>
        <w:rPr>
          <w:noProof/>
          <w:lang w:val="en-IN" w:eastAsia="en-IN" w:bidi="gu-IN"/>
        </w:rPr>
        <w:drawing>
          <wp:inline distT="0" distB="0" distL="0" distR="0" wp14:anchorId="2244DE9C" wp14:editId="471CC337">
            <wp:extent cx="5943600" cy="2809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b="12394"/>
                    <a:stretch/>
                  </pic:blipFill>
                  <pic:spPr bwMode="auto">
                    <a:xfrm>
                      <a:off x="0" y="0"/>
                      <a:ext cx="5943600" cy="2809875"/>
                    </a:xfrm>
                    <a:prstGeom prst="rect">
                      <a:avLst/>
                    </a:prstGeom>
                    <a:ln>
                      <a:noFill/>
                    </a:ln>
                    <a:extLst>
                      <a:ext uri="{53640926-AAD7-44D8-BBD7-CCE9431645EC}">
                        <a14:shadowObscured xmlns:a14="http://schemas.microsoft.com/office/drawing/2010/main"/>
                      </a:ext>
                    </a:extLst>
                  </pic:spPr>
                </pic:pic>
              </a:graphicData>
            </a:graphic>
          </wp:inline>
        </w:drawing>
      </w:r>
    </w:p>
    <w:p w14:paraId="3B2E0AF1" w14:textId="77777777" w:rsidR="000A1FD4" w:rsidRDefault="000A1FD4" w:rsidP="000A1FD4">
      <w:pPr>
        <w:pStyle w:val="Instructions"/>
        <w:ind w:left="720"/>
      </w:pPr>
      <w:r>
        <w:t>In this dialog user can setup printer name and its print position.</w:t>
      </w:r>
    </w:p>
    <w:p w14:paraId="70668B60" w14:textId="77777777" w:rsidR="000A1FD4" w:rsidRDefault="000A1FD4" w:rsidP="000A1FD4">
      <w:pPr>
        <w:pStyle w:val="Instructions"/>
        <w:ind w:left="720"/>
      </w:pPr>
      <w:r>
        <w:t>Steps:</w:t>
      </w:r>
    </w:p>
    <w:p w14:paraId="28FDDB30" w14:textId="77777777" w:rsidR="000A1FD4" w:rsidRDefault="000A1FD4" w:rsidP="000A1FD4">
      <w:pPr>
        <w:pStyle w:val="Instructions"/>
        <w:numPr>
          <w:ilvl w:val="0"/>
          <w:numId w:val="3"/>
        </w:numPr>
      </w:pPr>
      <w:r>
        <w:t>E</w:t>
      </w:r>
      <w:r w:rsidRPr="00C11796">
        <w:t>nter printer name</w:t>
      </w:r>
      <w:r>
        <w:t>.</w:t>
      </w:r>
    </w:p>
    <w:p w14:paraId="2DCE76E9" w14:textId="77777777" w:rsidR="000A1FD4" w:rsidRDefault="000A1FD4" w:rsidP="000A1FD4">
      <w:pPr>
        <w:pStyle w:val="Instructions"/>
        <w:numPr>
          <w:ilvl w:val="0"/>
          <w:numId w:val="3"/>
        </w:numPr>
      </w:pPr>
      <w:r w:rsidRPr="00C11796">
        <w:t>Enter printing type</w:t>
      </w:r>
      <w:r>
        <w:t>.</w:t>
      </w:r>
    </w:p>
    <w:p w14:paraId="64B4A481" w14:textId="77777777" w:rsidR="000A1FD4" w:rsidRDefault="000A1FD4" w:rsidP="000A1FD4">
      <w:pPr>
        <w:pStyle w:val="Instructions"/>
        <w:numPr>
          <w:ilvl w:val="1"/>
          <w:numId w:val="3"/>
        </w:numPr>
      </w:pPr>
      <w:r w:rsidRPr="00C11796">
        <w:t>If you want to print left to right as per cheque writing. Select Left To Right.</w:t>
      </w:r>
    </w:p>
    <w:p w14:paraId="0117DD3B" w14:textId="77777777" w:rsidR="000A1FD4" w:rsidRDefault="000A1FD4" w:rsidP="000A1FD4">
      <w:pPr>
        <w:pStyle w:val="Instructions"/>
        <w:numPr>
          <w:ilvl w:val="1"/>
          <w:numId w:val="3"/>
        </w:numPr>
      </w:pPr>
      <w:r w:rsidRPr="00C11796">
        <w:t>If you want to print Right to left as per cheque writing. Select Right to Left.</w:t>
      </w:r>
    </w:p>
    <w:p w14:paraId="0B8ED749" w14:textId="77777777" w:rsidR="000A1FD4" w:rsidRDefault="000A1FD4" w:rsidP="000A1FD4">
      <w:pPr>
        <w:pStyle w:val="Instructions"/>
        <w:numPr>
          <w:ilvl w:val="0"/>
          <w:numId w:val="3"/>
        </w:numPr>
      </w:pPr>
      <w:r w:rsidRPr="00A30298">
        <w:t>Set Margins (All parameters are in millimeter)</w:t>
      </w:r>
      <w:r>
        <w:t>.</w:t>
      </w:r>
    </w:p>
    <w:p w14:paraId="01E5BD81" w14:textId="77777777" w:rsidR="000A1FD4" w:rsidRPr="00A30298" w:rsidRDefault="000A1FD4" w:rsidP="000A1FD4">
      <w:pPr>
        <w:pStyle w:val="ListParagraph"/>
        <w:numPr>
          <w:ilvl w:val="1"/>
          <w:numId w:val="3"/>
        </w:numPr>
        <w:rPr>
          <w:rFonts w:eastAsiaTheme="minorEastAsia"/>
          <w:color w:val="595959" w:themeColor="text1" w:themeTint="A6"/>
          <w:kern w:val="0"/>
          <w14:ligatures w14:val="none"/>
        </w:rPr>
      </w:pPr>
      <w:r>
        <w:rPr>
          <w:rFonts w:eastAsiaTheme="minorEastAsia"/>
          <w:color w:val="595959" w:themeColor="text1" w:themeTint="A6"/>
          <w:kern w:val="0"/>
          <w14:ligatures w14:val="none"/>
        </w:rPr>
        <w:t xml:space="preserve">LEFT </w:t>
      </w:r>
      <w:r w:rsidRPr="00A30298">
        <w:rPr>
          <w:rFonts w:eastAsiaTheme="minorEastAsia"/>
          <w:color w:val="595959" w:themeColor="text1" w:themeTint="A6"/>
          <w:kern w:val="0"/>
          <w14:ligatures w14:val="none"/>
        </w:rPr>
        <w:t xml:space="preserve">means if you want to move margin from left to right of cheque. </w:t>
      </w:r>
    </w:p>
    <w:p w14:paraId="65A39C65" w14:textId="77777777" w:rsidR="000A1FD4" w:rsidRDefault="000A1FD4" w:rsidP="000A1FD4">
      <w:pPr>
        <w:pStyle w:val="Instructions"/>
        <w:numPr>
          <w:ilvl w:val="1"/>
          <w:numId w:val="3"/>
        </w:numPr>
      </w:pPr>
      <w:r>
        <w:t>TOP</w:t>
      </w:r>
      <w:r w:rsidRPr="006C41A0">
        <w:t xml:space="preserve"> means if you want to move margin from top to bottom of cheque.</w:t>
      </w:r>
    </w:p>
    <w:p w14:paraId="50B3BC6D" w14:textId="77777777" w:rsidR="000A1FD4" w:rsidRDefault="000A1FD4" w:rsidP="000A1FD4">
      <w:pPr>
        <w:pStyle w:val="Instructions"/>
        <w:numPr>
          <w:ilvl w:val="1"/>
          <w:numId w:val="3"/>
        </w:numPr>
      </w:pPr>
      <w:r>
        <w:t>TOP</w:t>
      </w:r>
      <w:r w:rsidRPr="00795DCC">
        <w:t xml:space="preserve"> means if you want to move margin from top to bottom of cheque.</w:t>
      </w:r>
    </w:p>
    <w:p w14:paraId="1A507FB6" w14:textId="77777777" w:rsidR="000A1FD4" w:rsidRDefault="000A1FD4" w:rsidP="000A1FD4">
      <w:pPr>
        <w:pStyle w:val="Instructions"/>
        <w:numPr>
          <w:ilvl w:val="1"/>
          <w:numId w:val="3"/>
        </w:numPr>
      </w:pPr>
      <w:r>
        <w:t>BOTTOM</w:t>
      </w:r>
      <w:r w:rsidRPr="00864286">
        <w:t xml:space="preserve"> means if you want to move margin from bottom to top of cheque.</w:t>
      </w:r>
    </w:p>
    <w:p w14:paraId="1D4021FD" w14:textId="77777777" w:rsidR="000A1FD4" w:rsidRDefault="000A1FD4" w:rsidP="000A1FD4">
      <w:pPr>
        <w:pStyle w:val="Instructions"/>
        <w:numPr>
          <w:ilvl w:val="0"/>
          <w:numId w:val="3"/>
        </w:numPr>
      </w:pPr>
      <w:r w:rsidRPr="006E2B06">
        <w:t>Check “Set as Default Printer” if you want to print regularly from this printer.</w:t>
      </w:r>
    </w:p>
    <w:p w14:paraId="4064BB94" w14:textId="77777777" w:rsidR="000A1FD4" w:rsidRDefault="000A1FD4" w:rsidP="000A1FD4">
      <w:pPr>
        <w:pStyle w:val="Instructions"/>
        <w:numPr>
          <w:ilvl w:val="0"/>
          <w:numId w:val="3"/>
        </w:numPr>
      </w:pPr>
      <w:r w:rsidRPr="003C2932">
        <w:t>Check “Set as Center Feeding” if your printer if print from center.</w:t>
      </w:r>
    </w:p>
    <w:p w14:paraId="737D0058" w14:textId="77777777" w:rsidR="000A1FD4" w:rsidRDefault="000A1FD4" w:rsidP="000A1FD4">
      <w:pPr>
        <w:pStyle w:val="Heading1"/>
        <w:numPr>
          <w:ilvl w:val="0"/>
          <w:numId w:val="2"/>
        </w:numPr>
        <w:ind w:left="630"/>
      </w:pPr>
      <w:r>
        <w:lastRenderedPageBreak/>
        <w:t>Other printer setup</w:t>
      </w:r>
    </w:p>
    <w:p w14:paraId="1D83192C" w14:textId="77777777" w:rsidR="000A1FD4" w:rsidRDefault="000A1FD4" w:rsidP="000A1FD4">
      <w:pPr>
        <w:pStyle w:val="Instructions"/>
        <w:ind w:left="720"/>
      </w:pPr>
      <w:r w:rsidRPr="00913E49">
        <w:t>Some Printer (Like Multi Function Inkjet Printers) cannot direct support small cheque size. So you need to enter cheque size in it</w:t>
      </w:r>
      <w:r>
        <w:t>.</w:t>
      </w:r>
    </w:p>
    <w:p w14:paraId="4969615C" w14:textId="77777777" w:rsidR="000A1FD4" w:rsidRPr="005F10A4" w:rsidRDefault="000A1FD4" w:rsidP="000A1FD4">
      <w:pPr>
        <w:pStyle w:val="Instructions"/>
        <w:numPr>
          <w:ilvl w:val="0"/>
          <w:numId w:val="4"/>
        </w:numPr>
        <w:rPr>
          <w:rStyle w:val="Hyperlink"/>
          <w:color w:val="404040" w:themeColor="text1" w:themeTint="BF"/>
          <w:u w:val="none"/>
        </w:rPr>
      </w:pPr>
      <w:r w:rsidRPr="005F10A4">
        <w:rPr>
          <w:rStyle w:val="Hyperlink"/>
          <w:color w:val="404040" w:themeColor="text1" w:themeTint="BF"/>
          <w:u w:val="none"/>
        </w:rPr>
        <w:t>For Windows XP Users</w:t>
      </w:r>
    </w:p>
    <w:p w14:paraId="6AC8DEFC" w14:textId="77777777" w:rsidR="000A1FD4" w:rsidRDefault="000A1FD4" w:rsidP="000A1FD4">
      <w:pPr>
        <w:pStyle w:val="Instructions"/>
        <w:numPr>
          <w:ilvl w:val="0"/>
          <w:numId w:val="5"/>
        </w:numPr>
      </w:pPr>
      <w:r>
        <w:t>Click start &gt;&gt; Control Panel</w:t>
      </w:r>
    </w:p>
    <w:p w14:paraId="371F5E36" w14:textId="77777777" w:rsidR="000A1FD4" w:rsidRDefault="000A1FD4" w:rsidP="000A1FD4">
      <w:pPr>
        <w:pStyle w:val="Instructions"/>
        <w:numPr>
          <w:ilvl w:val="0"/>
          <w:numId w:val="5"/>
        </w:numPr>
      </w:pPr>
      <w:r>
        <w:t>Then go to “Printers and Faxes”</w:t>
      </w:r>
    </w:p>
    <w:p w14:paraId="496E106A" w14:textId="77777777" w:rsidR="000A1FD4" w:rsidRDefault="000A1FD4" w:rsidP="000A1FD4">
      <w:pPr>
        <w:pStyle w:val="Instructions"/>
        <w:numPr>
          <w:ilvl w:val="0"/>
          <w:numId w:val="5"/>
        </w:numPr>
      </w:pPr>
      <w:r>
        <w:t>Then Select your printer</w:t>
      </w:r>
    </w:p>
    <w:p w14:paraId="1E788156" w14:textId="77777777" w:rsidR="000A1FD4" w:rsidRDefault="000A1FD4" w:rsidP="000A1FD4">
      <w:pPr>
        <w:pStyle w:val="Instructions"/>
        <w:numPr>
          <w:ilvl w:val="0"/>
          <w:numId w:val="5"/>
        </w:numPr>
      </w:pPr>
      <w:r>
        <w:t>Then “ALT+F” or open FILE Menu</w:t>
      </w:r>
    </w:p>
    <w:p w14:paraId="10067705" w14:textId="77777777" w:rsidR="000A1FD4" w:rsidRDefault="000A1FD4" w:rsidP="000A1FD4">
      <w:pPr>
        <w:pStyle w:val="Instructions"/>
        <w:numPr>
          <w:ilvl w:val="0"/>
          <w:numId w:val="5"/>
        </w:numPr>
      </w:pPr>
      <w:r>
        <w:t>Then Select “Server Properties”</w:t>
      </w:r>
    </w:p>
    <w:p w14:paraId="6310A5D3" w14:textId="77777777" w:rsidR="000A1FD4" w:rsidRDefault="000A1FD4" w:rsidP="000A1FD4">
      <w:pPr>
        <w:pStyle w:val="Instructions"/>
        <w:ind w:left="720"/>
      </w:pPr>
      <w:r w:rsidRPr="00240558">
        <w:t>Then You can Find Below Mentioned Window</w:t>
      </w:r>
      <w:r>
        <w:t>.</w:t>
      </w:r>
    </w:p>
    <w:p w14:paraId="10B67389" w14:textId="77777777" w:rsidR="000A1FD4" w:rsidRDefault="000A1FD4" w:rsidP="000A1FD4">
      <w:pPr>
        <w:pStyle w:val="Instructions"/>
        <w:ind w:left="720"/>
        <w:jc w:val="center"/>
      </w:pPr>
      <w:r>
        <w:rPr>
          <w:noProof/>
          <w:lang w:val="en-IN" w:eastAsia="en-IN" w:bidi="gu-IN"/>
        </w:rPr>
        <w:drawing>
          <wp:inline distT="0" distB="0" distL="0" distR="0" wp14:anchorId="3579E5D4" wp14:editId="2072CF7B">
            <wp:extent cx="3961799" cy="44767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3443" cy="4478608"/>
                    </a:xfrm>
                    <a:prstGeom prst="rect">
                      <a:avLst/>
                    </a:prstGeom>
                  </pic:spPr>
                </pic:pic>
              </a:graphicData>
            </a:graphic>
          </wp:inline>
        </w:drawing>
      </w:r>
    </w:p>
    <w:p w14:paraId="427B071E" w14:textId="77777777" w:rsidR="000A1FD4" w:rsidRDefault="000A1FD4" w:rsidP="000A1FD4">
      <w:r>
        <w:br w:type="page"/>
      </w:r>
    </w:p>
    <w:p w14:paraId="04CCD428" w14:textId="77777777" w:rsidR="000A1FD4" w:rsidRDefault="000A1FD4" w:rsidP="000A1FD4">
      <w:pPr>
        <w:pStyle w:val="Instructions"/>
        <w:numPr>
          <w:ilvl w:val="0"/>
          <w:numId w:val="6"/>
        </w:numPr>
      </w:pPr>
      <w:r>
        <w:lastRenderedPageBreak/>
        <w:t>Then Check on “Create a new Form”</w:t>
      </w:r>
    </w:p>
    <w:p w14:paraId="40F3B63B" w14:textId="77777777" w:rsidR="000A1FD4" w:rsidRDefault="000A1FD4" w:rsidP="000A1FD4">
      <w:pPr>
        <w:pStyle w:val="Instructions"/>
        <w:numPr>
          <w:ilvl w:val="0"/>
          <w:numId w:val="6"/>
        </w:numPr>
      </w:pPr>
      <w:r>
        <w:t>Enter Form Name as per you remember , Like “Cheque”</w:t>
      </w:r>
    </w:p>
    <w:p w14:paraId="60A2DC02" w14:textId="77777777" w:rsidR="000A1FD4" w:rsidRDefault="000A1FD4" w:rsidP="000A1FD4">
      <w:pPr>
        <w:pStyle w:val="Instructions"/>
        <w:numPr>
          <w:ilvl w:val="0"/>
          <w:numId w:val="6"/>
        </w:numPr>
      </w:pPr>
      <w:r>
        <w:t>In Units Check Metric</w:t>
      </w:r>
    </w:p>
    <w:p w14:paraId="62DF2C1D" w14:textId="77777777" w:rsidR="000A1FD4" w:rsidRDefault="000A1FD4" w:rsidP="000A1FD4">
      <w:pPr>
        <w:pStyle w:val="Instructions"/>
        <w:numPr>
          <w:ilvl w:val="0"/>
          <w:numId w:val="6"/>
        </w:numPr>
      </w:pPr>
      <w:r>
        <w:t>In Paper size Width :- 9.30 Cm and Height 20.50 Cm</w:t>
      </w:r>
    </w:p>
    <w:p w14:paraId="26AC4A40" w14:textId="77777777" w:rsidR="000A1FD4" w:rsidRDefault="000A1FD4" w:rsidP="000A1FD4">
      <w:pPr>
        <w:pStyle w:val="Instructions"/>
        <w:numPr>
          <w:ilvl w:val="0"/>
          <w:numId w:val="6"/>
        </w:numPr>
      </w:pPr>
      <w:r>
        <w:t>Then Click on OK Button</w:t>
      </w:r>
    </w:p>
    <w:p w14:paraId="3AA93A70" w14:textId="77777777" w:rsidR="000A1FD4" w:rsidRDefault="000A1FD4" w:rsidP="000A1FD4">
      <w:pPr>
        <w:pStyle w:val="Instructions"/>
        <w:numPr>
          <w:ilvl w:val="0"/>
          <w:numId w:val="6"/>
        </w:numPr>
      </w:pPr>
      <w:r w:rsidRPr="00EF7021">
        <w:t>Then again select printer and right click and select properties then re enter cheque size details again if required.</w:t>
      </w:r>
    </w:p>
    <w:p w14:paraId="0933B594" w14:textId="77777777" w:rsidR="000A1FD4" w:rsidRPr="005F10A4" w:rsidRDefault="000A1FD4" w:rsidP="000A1FD4">
      <w:pPr>
        <w:pStyle w:val="Instructions"/>
        <w:numPr>
          <w:ilvl w:val="0"/>
          <w:numId w:val="4"/>
        </w:numPr>
        <w:rPr>
          <w:rStyle w:val="Hyperlink"/>
          <w:color w:val="404040" w:themeColor="text1" w:themeTint="BF"/>
          <w:u w:val="none"/>
        </w:rPr>
      </w:pPr>
      <w:r>
        <w:rPr>
          <w:rStyle w:val="Hyperlink"/>
          <w:color w:val="404040" w:themeColor="text1" w:themeTint="BF"/>
          <w:u w:val="none"/>
        </w:rPr>
        <w:t>For Windows 7/8/10</w:t>
      </w:r>
      <w:r w:rsidRPr="005F10A4">
        <w:rPr>
          <w:rStyle w:val="Hyperlink"/>
          <w:color w:val="404040" w:themeColor="text1" w:themeTint="BF"/>
          <w:u w:val="none"/>
        </w:rPr>
        <w:t xml:space="preserve"> Users</w:t>
      </w:r>
    </w:p>
    <w:p w14:paraId="1FC9AEE8" w14:textId="77777777" w:rsidR="000A1FD4" w:rsidRDefault="000A1FD4" w:rsidP="000A1FD4">
      <w:pPr>
        <w:pStyle w:val="Instructions"/>
        <w:numPr>
          <w:ilvl w:val="0"/>
          <w:numId w:val="8"/>
        </w:numPr>
      </w:pPr>
      <w:r>
        <w:t>Click on Start &gt;&gt; Device and Printer</w:t>
      </w:r>
    </w:p>
    <w:p w14:paraId="1747C058" w14:textId="77777777" w:rsidR="000A1FD4" w:rsidRDefault="000A1FD4" w:rsidP="000A1FD4">
      <w:pPr>
        <w:pStyle w:val="Instructions"/>
        <w:numPr>
          <w:ilvl w:val="0"/>
          <w:numId w:val="8"/>
        </w:numPr>
      </w:pPr>
      <w:r>
        <w:t>Select your printer using Single Click</w:t>
      </w:r>
    </w:p>
    <w:p w14:paraId="36AA9D14" w14:textId="77777777" w:rsidR="000A1FD4" w:rsidRDefault="000A1FD4" w:rsidP="000A1FD4">
      <w:pPr>
        <w:pStyle w:val="Instructions"/>
        <w:numPr>
          <w:ilvl w:val="0"/>
          <w:numId w:val="8"/>
        </w:numPr>
      </w:pPr>
      <w:r>
        <w:t>Then Below Address bar you can find option “Print Server Properties”</w:t>
      </w:r>
    </w:p>
    <w:p w14:paraId="4A58C914" w14:textId="77777777" w:rsidR="000A1FD4" w:rsidRDefault="000A1FD4" w:rsidP="000A1FD4">
      <w:pPr>
        <w:pStyle w:val="Instructions"/>
        <w:jc w:val="center"/>
      </w:pPr>
      <w:r>
        <w:rPr>
          <w:noProof/>
          <w:lang w:val="en-IN" w:eastAsia="en-IN" w:bidi="gu-IN"/>
        </w:rPr>
        <mc:AlternateContent>
          <mc:Choice Requires="wps">
            <w:drawing>
              <wp:anchor distT="0" distB="0" distL="114300" distR="114300" simplePos="0" relativeHeight="251667456" behindDoc="0" locked="0" layoutInCell="1" allowOverlap="1" wp14:anchorId="6F8E76E0" wp14:editId="47735D5F">
                <wp:simplePos x="0" y="0"/>
                <wp:positionH relativeFrom="column">
                  <wp:posOffset>2409825</wp:posOffset>
                </wp:positionH>
                <wp:positionV relativeFrom="paragraph">
                  <wp:posOffset>703580</wp:posOffset>
                </wp:positionV>
                <wp:extent cx="361950" cy="323850"/>
                <wp:effectExtent l="0" t="38100" r="57150" b="19050"/>
                <wp:wrapNone/>
                <wp:docPr id="10" name="Straight Arrow Connector 10"/>
                <wp:cNvGraphicFramePr/>
                <a:graphic xmlns:a="http://schemas.openxmlformats.org/drawingml/2006/main">
                  <a:graphicData uri="http://schemas.microsoft.com/office/word/2010/wordprocessingShape">
                    <wps:wsp>
                      <wps:cNvCnPr/>
                      <wps:spPr>
                        <a:xfrm flipV="1">
                          <a:off x="0" y="0"/>
                          <a:ext cx="361950" cy="323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1A0E63" id="_x0000_t32" coordsize="21600,21600" o:spt="32" o:oned="t" path="m,l21600,21600e" filled="f">
                <v:path arrowok="t" fillok="f" o:connecttype="none"/>
                <o:lock v:ext="edit" shapetype="t"/>
              </v:shapetype>
              <v:shape id="Straight Arrow Connector 10" o:spid="_x0000_s1026" type="#_x0000_t32" style="position:absolute;margin-left:189.75pt;margin-top:55.4pt;width:28.5pt;height:2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" strokecolor="red" strokeweight=".5pt">
                <v:stroke endarrow="block" joinstyle="miter"/>
              </v:shape>
            </w:pict>
          </mc:Fallback>
        </mc:AlternateContent>
      </w:r>
      <w:r>
        <w:rPr>
          <w:noProof/>
          <w:lang w:val="en-IN" w:eastAsia="en-IN" w:bidi="gu-IN"/>
        </w:rPr>
        <w:drawing>
          <wp:inline distT="0" distB="0" distL="0" distR="0" wp14:anchorId="2FD1D1DD" wp14:editId="1F6CE8A6">
            <wp:extent cx="5333769" cy="288607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9038" b="48255"/>
                    <a:stretch/>
                  </pic:blipFill>
                  <pic:spPr bwMode="auto">
                    <a:xfrm>
                      <a:off x="0" y="0"/>
                      <a:ext cx="5359817" cy="2900169"/>
                    </a:xfrm>
                    <a:prstGeom prst="rect">
                      <a:avLst/>
                    </a:prstGeom>
                    <a:ln>
                      <a:noFill/>
                    </a:ln>
                    <a:extLst>
                      <a:ext uri="{53640926-AAD7-44D8-BBD7-CCE9431645EC}">
                        <a14:shadowObscured xmlns:a14="http://schemas.microsoft.com/office/drawing/2010/main"/>
                      </a:ext>
                    </a:extLst>
                  </pic:spPr>
                </pic:pic>
              </a:graphicData>
            </a:graphic>
          </wp:inline>
        </w:drawing>
      </w:r>
    </w:p>
    <w:p w14:paraId="4B26E2AD" w14:textId="77777777" w:rsidR="000A1FD4" w:rsidRDefault="000A1FD4" w:rsidP="000A1FD4">
      <w:r>
        <w:br w:type="page"/>
      </w:r>
    </w:p>
    <w:p w14:paraId="2DD2DB98" w14:textId="77777777" w:rsidR="000A1FD4" w:rsidRDefault="000A1FD4" w:rsidP="000A1FD4">
      <w:pPr>
        <w:pStyle w:val="Instructions"/>
      </w:pPr>
    </w:p>
    <w:p w14:paraId="0D3F1A68" w14:textId="77777777" w:rsidR="000A1FD4" w:rsidRDefault="000A1FD4" w:rsidP="000A1FD4">
      <w:pPr>
        <w:pStyle w:val="Instructions"/>
      </w:pPr>
      <w:r w:rsidRPr="0077782F">
        <w:t>Then You can Find Below Mentioned</w:t>
      </w:r>
      <w:r>
        <w:t xml:space="preserve"> Window</w:t>
      </w:r>
    </w:p>
    <w:p w14:paraId="48E4C67F" w14:textId="77777777" w:rsidR="000A1FD4" w:rsidRDefault="000A1FD4" w:rsidP="000A1FD4">
      <w:pPr>
        <w:pStyle w:val="Instructions"/>
        <w:jc w:val="center"/>
      </w:pPr>
      <w:r>
        <w:rPr>
          <w:noProof/>
          <w:lang w:val="en-IN" w:eastAsia="en-IN" w:bidi="gu-IN"/>
        </w:rPr>
        <w:drawing>
          <wp:inline distT="0" distB="0" distL="0" distR="0" wp14:anchorId="3025E838" wp14:editId="394A83DC">
            <wp:extent cx="3961799" cy="44767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3443" cy="4478608"/>
                    </a:xfrm>
                    <a:prstGeom prst="rect">
                      <a:avLst/>
                    </a:prstGeom>
                  </pic:spPr>
                </pic:pic>
              </a:graphicData>
            </a:graphic>
          </wp:inline>
        </w:drawing>
      </w:r>
    </w:p>
    <w:p w14:paraId="0B9FD141" w14:textId="77777777" w:rsidR="000A1FD4" w:rsidRDefault="000A1FD4" w:rsidP="000A1FD4">
      <w:pPr>
        <w:pStyle w:val="Default"/>
      </w:pPr>
    </w:p>
    <w:p w14:paraId="0D2B594C" w14:textId="77777777" w:rsidR="000A1FD4" w:rsidRDefault="000A1FD4" w:rsidP="000A1FD4">
      <w:pPr>
        <w:pStyle w:val="Instructions"/>
        <w:numPr>
          <w:ilvl w:val="0"/>
          <w:numId w:val="9"/>
        </w:numPr>
      </w:pPr>
      <w:r>
        <w:t>Then Check on “Create a new Form”</w:t>
      </w:r>
    </w:p>
    <w:p w14:paraId="530D724E" w14:textId="77777777" w:rsidR="000A1FD4" w:rsidRDefault="000A1FD4" w:rsidP="000A1FD4">
      <w:pPr>
        <w:pStyle w:val="Instructions"/>
        <w:numPr>
          <w:ilvl w:val="0"/>
          <w:numId w:val="9"/>
        </w:numPr>
      </w:pPr>
      <w:r>
        <w:t>Enter Form Name as per you remember , Like “Cheque”</w:t>
      </w:r>
    </w:p>
    <w:p w14:paraId="45E6EEEE" w14:textId="77777777" w:rsidR="000A1FD4" w:rsidRDefault="000A1FD4" w:rsidP="000A1FD4">
      <w:pPr>
        <w:pStyle w:val="Instructions"/>
        <w:numPr>
          <w:ilvl w:val="0"/>
          <w:numId w:val="9"/>
        </w:numPr>
      </w:pPr>
      <w:r>
        <w:t>In Units Check Metric</w:t>
      </w:r>
    </w:p>
    <w:p w14:paraId="4768FD12" w14:textId="77777777" w:rsidR="000A1FD4" w:rsidRDefault="000A1FD4" w:rsidP="000A1FD4">
      <w:pPr>
        <w:pStyle w:val="Instructions"/>
        <w:numPr>
          <w:ilvl w:val="0"/>
          <w:numId w:val="9"/>
        </w:numPr>
      </w:pPr>
      <w:r>
        <w:t>In Paper size Width :- 9.30 Cm and Height 20.50 Cm</w:t>
      </w:r>
    </w:p>
    <w:p w14:paraId="21C188DD" w14:textId="77777777" w:rsidR="000A1FD4" w:rsidRDefault="000A1FD4" w:rsidP="000A1FD4">
      <w:pPr>
        <w:pStyle w:val="Instructions"/>
        <w:numPr>
          <w:ilvl w:val="0"/>
          <w:numId w:val="9"/>
        </w:numPr>
      </w:pPr>
      <w:r>
        <w:t>Then Click on OK Button</w:t>
      </w:r>
    </w:p>
    <w:p w14:paraId="18AC3A4A" w14:textId="77777777" w:rsidR="000A1FD4" w:rsidRDefault="000A1FD4" w:rsidP="000A1FD4">
      <w:pPr>
        <w:pStyle w:val="Instructions"/>
        <w:numPr>
          <w:ilvl w:val="0"/>
          <w:numId w:val="9"/>
        </w:numPr>
      </w:pPr>
      <w:r>
        <w:t>Then again select printer and right click and select properties then re enter cheque size details again if required.</w:t>
      </w:r>
    </w:p>
    <w:p w14:paraId="59788F0A" w14:textId="5E7C6FC9" w:rsidR="00A31D90" w:rsidRDefault="00A31D90">
      <w:r>
        <w:br w:type="page"/>
      </w:r>
    </w:p>
    <w:p w14:paraId="66D95EF7" w14:textId="77777777" w:rsidR="004F00ED" w:rsidRDefault="004F00ED" w:rsidP="000A1FD4"/>
    <w:p w14:paraId="3C29739B" w14:textId="77777777" w:rsidR="00A31D90" w:rsidRPr="000C7331" w:rsidRDefault="00A31D90" w:rsidP="00A31D90">
      <w:pPr>
        <w:rPr>
          <w:b/>
          <w:bCs/>
          <w:color w:val="auto"/>
        </w:rPr>
      </w:pPr>
      <w:r w:rsidRPr="000C7331">
        <w:rPr>
          <w:b/>
          <w:bCs/>
          <w:color w:val="auto"/>
        </w:rPr>
        <w:t>You can Contact us</w:t>
      </w:r>
    </w:p>
    <w:p w14:paraId="684DE718" w14:textId="77777777" w:rsidR="00A31D90" w:rsidRPr="00D54F80" w:rsidRDefault="00A31D90" w:rsidP="00A31D90">
      <w:pPr>
        <w:rPr>
          <w:b/>
          <w:bCs/>
          <w:color w:val="5B9BD5" w:themeColor="accent1"/>
          <w:sz w:val="28"/>
          <w:szCs w:val="28"/>
        </w:rPr>
      </w:pPr>
      <w:r w:rsidRPr="00D54F80">
        <w:rPr>
          <w:b/>
          <w:bCs/>
          <w:color w:val="5B9BD5" w:themeColor="accent1"/>
          <w:sz w:val="28"/>
          <w:szCs w:val="28"/>
        </w:rPr>
        <w:t>Microthread Technologies</w:t>
      </w:r>
    </w:p>
    <w:p w14:paraId="1E145673" w14:textId="48A366F3" w:rsidR="00A31D90" w:rsidRPr="000C7331" w:rsidRDefault="00A31D90" w:rsidP="00A31D90">
      <w:pPr>
        <w:rPr>
          <w:b/>
          <w:bCs/>
          <w:color w:val="auto"/>
        </w:rPr>
      </w:pPr>
      <w:r w:rsidRPr="000C7331">
        <w:rPr>
          <w:b/>
          <w:bCs/>
          <w:color w:val="auto"/>
        </w:rPr>
        <w:t>Ahmedabad – Surat</w:t>
      </w:r>
    </w:p>
    <w:p w14:paraId="17BC297E" w14:textId="10887BFF" w:rsidR="00A31D90" w:rsidRPr="000C7331" w:rsidRDefault="00A31D90" w:rsidP="00A31D90">
      <w:pPr>
        <w:rPr>
          <w:b/>
          <w:bCs/>
          <w:color w:val="auto"/>
        </w:rPr>
      </w:pPr>
      <w:r w:rsidRPr="000C7331">
        <w:rPr>
          <w:b/>
          <w:bCs/>
          <w:color w:val="auto"/>
        </w:rPr>
        <w:t>Gujarat, India</w:t>
      </w:r>
    </w:p>
    <w:p w14:paraId="0D453C8B" w14:textId="51CD7418" w:rsidR="00A31D90" w:rsidRPr="000C7331" w:rsidRDefault="00A31D90" w:rsidP="00A31D90">
      <w:pPr>
        <w:rPr>
          <w:b/>
          <w:bCs/>
          <w:color w:val="auto"/>
        </w:rPr>
      </w:pPr>
      <w:r w:rsidRPr="000C7331">
        <w:rPr>
          <w:b/>
          <w:bCs/>
          <w:color w:val="auto"/>
        </w:rPr>
        <w:t>Web: www.microthread.co.in</w:t>
      </w:r>
    </w:p>
    <w:p w14:paraId="51F92A21" w14:textId="61C4E4A3" w:rsidR="00A31D90" w:rsidRPr="000C7331" w:rsidRDefault="00D54F80" w:rsidP="00A31D90">
      <w:pPr>
        <w:rPr>
          <w:b/>
          <w:bCs/>
          <w:color w:val="auto"/>
        </w:rPr>
      </w:pPr>
      <w:r w:rsidRPr="000C7331">
        <w:rPr>
          <w:b/>
          <w:bCs/>
          <w:color w:val="auto"/>
        </w:rPr>
        <w:t>Email:</w:t>
      </w:r>
      <w:r w:rsidR="00A31D90" w:rsidRPr="000C7331">
        <w:rPr>
          <w:b/>
          <w:bCs/>
          <w:color w:val="auto"/>
        </w:rPr>
        <w:t xml:space="preserve"> </w:t>
      </w:r>
      <w:r w:rsidR="000C7331">
        <w:rPr>
          <w:b/>
          <w:bCs/>
          <w:color w:val="auto"/>
        </w:rPr>
        <w:t>info.microthreads</w:t>
      </w:r>
      <w:r w:rsidR="00A31D90" w:rsidRPr="000C7331">
        <w:rPr>
          <w:b/>
          <w:bCs/>
          <w:color w:val="auto"/>
        </w:rPr>
        <w:t>@gmail.com</w:t>
      </w:r>
    </w:p>
    <w:p w14:paraId="3C1D079E" w14:textId="1E2A077D" w:rsidR="00A31D90" w:rsidRPr="000C7331" w:rsidRDefault="00A31D90" w:rsidP="00A31D90">
      <w:pPr>
        <w:rPr>
          <w:b/>
          <w:bCs/>
          <w:color w:val="auto"/>
        </w:rPr>
      </w:pPr>
      <w:r w:rsidRPr="000C7331">
        <w:rPr>
          <w:b/>
          <w:bCs/>
          <w:color w:val="auto"/>
        </w:rPr>
        <w:t xml:space="preserve">Call for Purchase </w:t>
      </w:r>
      <w:r w:rsidR="000C7331" w:rsidRPr="000C7331">
        <w:rPr>
          <w:b/>
          <w:bCs/>
          <w:color w:val="auto"/>
        </w:rPr>
        <w:t>+</w:t>
      </w:r>
      <w:r w:rsidRPr="000C7331">
        <w:rPr>
          <w:b/>
          <w:bCs/>
          <w:color w:val="auto"/>
        </w:rPr>
        <w:t>91-</w:t>
      </w:r>
      <w:r w:rsidR="000C7331" w:rsidRPr="000C7331">
        <w:rPr>
          <w:b/>
          <w:bCs/>
          <w:color w:val="auto"/>
        </w:rPr>
        <w:t>9824723408</w:t>
      </w:r>
    </w:p>
    <w:sectPr w:rsidR="00A31D90" w:rsidRPr="000C7331">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D28728" w14:textId="77777777" w:rsidR="008A6CC5" w:rsidRDefault="008A6CC5">
      <w:pPr>
        <w:spacing w:after="0" w:line="240" w:lineRule="auto"/>
      </w:pPr>
      <w:r>
        <w:separator/>
      </w:r>
    </w:p>
  </w:endnote>
  <w:endnote w:type="continuationSeparator" w:id="0">
    <w:p w14:paraId="006D28FF" w14:textId="77777777" w:rsidR="008A6CC5" w:rsidRDefault="008A6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2F72C" w14:textId="77777777" w:rsidR="00D444EE" w:rsidRDefault="00DF7A2E">
    <w:pPr>
      <w:pStyle w:val="Footer"/>
    </w:pPr>
    <w:r>
      <w:rPr>
        <w:noProof/>
        <w:lang w:val="en-IN" w:eastAsia="en-IN" w:bidi="gu-IN"/>
      </w:rPr>
      <mc:AlternateContent>
        <mc:Choice Requires="wps">
          <w:drawing>
            <wp:anchor distT="0" distB="0" distL="114300" distR="114300" simplePos="0" relativeHeight="251661312" behindDoc="0" locked="0" layoutInCell="1" allowOverlap="1" wp14:anchorId="1E8472B9" wp14:editId="5A31DC9A">
              <wp:simplePos x="0" y="0"/>
              <wp:positionH relativeFrom="page">
                <wp:align>center</wp:align>
              </wp:positionH>
              <wp:positionV relativeFrom="page">
                <wp:posOffset>9144000</wp:posOffset>
              </wp:positionV>
              <wp:extent cx="5943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9B62CE"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B0EFCE" w14:textId="77777777" w:rsidR="008A6CC5" w:rsidRDefault="008A6CC5">
      <w:pPr>
        <w:spacing w:after="0" w:line="240" w:lineRule="auto"/>
      </w:pPr>
      <w:r>
        <w:separator/>
      </w:r>
    </w:p>
  </w:footnote>
  <w:footnote w:type="continuationSeparator" w:id="0">
    <w:p w14:paraId="4622C94E" w14:textId="77777777" w:rsidR="008A6CC5" w:rsidRDefault="008A6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B0EFB" w14:textId="77777777" w:rsidR="00D444EE" w:rsidRDefault="00DF7A2E">
    <w:pPr>
      <w:pStyle w:val="Header"/>
    </w:pPr>
    <w:r>
      <w:rPr>
        <w:noProof/>
        <w:lang w:val="en-IN" w:eastAsia="en-IN" w:bidi="gu-IN"/>
      </w:rPr>
      <mc:AlternateContent>
        <mc:Choice Requires="wps">
          <w:drawing>
            <wp:anchor distT="0" distB="0" distL="114300" distR="114300" simplePos="0" relativeHeight="251659264" behindDoc="0" locked="0" layoutInCell="1" allowOverlap="1" wp14:anchorId="0DF6112C" wp14:editId="33FD7BD5">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681FB4"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64A4D"/>
    <w:multiLevelType w:val="hybridMultilevel"/>
    <w:tmpl w:val="836C5B1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20D54BD9"/>
    <w:multiLevelType w:val="hybridMultilevel"/>
    <w:tmpl w:val="72A6E2A8"/>
    <w:lvl w:ilvl="0" w:tplc="A99438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843CD8"/>
    <w:multiLevelType w:val="hybridMultilevel"/>
    <w:tmpl w:val="C5B08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8B1AF0"/>
    <w:multiLevelType w:val="hybridMultilevel"/>
    <w:tmpl w:val="46AA6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D84FF5"/>
    <w:multiLevelType w:val="hybridMultilevel"/>
    <w:tmpl w:val="287EC29A"/>
    <w:lvl w:ilvl="0" w:tplc="548280D0">
      <w:start w:val="1"/>
      <w:numFmt w:val="decimal"/>
      <w:lvlText w:val="%1."/>
      <w:lvlJc w:val="left"/>
      <w:pPr>
        <w:ind w:left="1080" w:hanging="360"/>
      </w:pPr>
      <w:rPr>
        <w:rFonts w:hint="default"/>
        <w:color w:val="595959" w:themeColor="text1" w:themeTint="A6"/>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E51918"/>
    <w:multiLevelType w:val="hybridMultilevel"/>
    <w:tmpl w:val="E8A232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9B45FF3"/>
    <w:multiLevelType w:val="hybridMultilevel"/>
    <w:tmpl w:val="A0624B7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74082F72"/>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5"/>
  </w:num>
  <w:num w:numId="5">
    <w:abstractNumId w:val="8"/>
  </w:num>
  <w:num w:numId="6">
    <w:abstractNumId w:val="7"/>
  </w:num>
  <w:num w:numId="7">
    <w:abstractNumId w:val="0"/>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796"/>
    <w:rsid w:val="00015244"/>
    <w:rsid w:val="00085977"/>
    <w:rsid w:val="000A1FD4"/>
    <w:rsid w:val="000C7331"/>
    <w:rsid w:val="002130BE"/>
    <w:rsid w:val="00220465"/>
    <w:rsid w:val="00240558"/>
    <w:rsid w:val="002A3C68"/>
    <w:rsid w:val="003A3BB0"/>
    <w:rsid w:val="003C2932"/>
    <w:rsid w:val="0046547A"/>
    <w:rsid w:val="004A6423"/>
    <w:rsid w:val="004D2017"/>
    <w:rsid w:val="004F00ED"/>
    <w:rsid w:val="005F10A4"/>
    <w:rsid w:val="00627A40"/>
    <w:rsid w:val="00637A18"/>
    <w:rsid w:val="006B518F"/>
    <w:rsid w:val="006C41A0"/>
    <w:rsid w:val="006E2B06"/>
    <w:rsid w:val="00764DFC"/>
    <w:rsid w:val="0077782F"/>
    <w:rsid w:val="00785146"/>
    <w:rsid w:val="00795DCC"/>
    <w:rsid w:val="007E1F40"/>
    <w:rsid w:val="00801A52"/>
    <w:rsid w:val="00864286"/>
    <w:rsid w:val="008A6CC5"/>
    <w:rsid w:val="00913E49"/>
    <w:rsid w:val="0097110F"/>
    <w:rsid w:val="009A51E2"/>
    <w:rsid w:val="009E0F66"/>
    <w:rsid w:val="00A30298"/>
    <w:rsid w:val="00A31D90"/>
    <w:rsid w:val="00AC0872"/>
    <w:rsid w:val="00B450D7"/>
    <w:rsid w:val="00B81603"/>
    <w:rsid w:val="00B8750E"/>
    <w:rsid w:val="00C05689"/>
    <w:rsid w:val="00C11796"/>
    <w:rsid w:val="00D444EE"/>
    <w:rsid w:val="00D54F80"/>
    <w:rsid w:val="00DA0570"/>
    <w:rsid w:val="00DB1ED4"/>
    <w:rsid w:val="00DB236C"/>
    <w:rsid w:val="00DF7A2E"/>
    <w:rsid w:val="00E25299"/>
    <w:rsid w:val="00EA1D35"/>
    <w:rsid w:val="00EF7021"/>
    <w:rsid w:val="00FC10C6"/>
    <w:rsid w:val="00FE1DF4"/>
    <w:rsid w:val="00FF57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EC466"/>
  <w15:docId w15:val="{26FC03BA-4182-4255-A19B-49AB7AF70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85977"/>
    <w:pPr>
      <w:autoSpaceDE w:val="0"/>
      <w:autoSpaceDN w:val="0"/>
      <w:adjustRightInd w:val="0"/>
      <w:spacing w:after="0" w:line="240" w:lineRule="auto"/>
    </w:pPr>
    <w:rPr>
      <w:rFonts w:ascii="Calibri" w:hAnsi="Calibri" w:cs="Calibri"/>
      <w:color w:val="000000"/>
      <w:sz w:val="24"/>
      <w:szCs w:val="24"/>
      <w:lang w:val="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fo.microthreads@gmail.com" TargetMode="Externa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k\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Welcome to Word</Template>
  <TotalTime>95</TotalTime>
  <Pages>11</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jignesh</cp:lastModifiedBy>
  <cp:revision>44</cp:revision>
  <dcterms:created xsi:type="dcterms:W3CDTF">2015-07-31T12:12:00Z</dcterms:created>
  <dcterms:modified xsi:type="dcterms:W3CDTF">2015-09-22T19:18:00Z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